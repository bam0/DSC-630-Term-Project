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470702DE" w:rsidR="6A36C4BF" w:rsidRPr="000F3001" w:rsidRDefault="00CC6416" w:rsidP="001E486F">
      <w:pPr>
        <w:pStyle w:val="Title"/>
        <w:rPr>
          <w:rFonts w:asciiTheme="minorHAnsi" w:hAnsiTheme="minorHAnsi" w:cstheme="minorHAnsi"/>
          <w:sz w:val="24"/>
        </w:rPr>
      </w:pPr>
      <w:r w:rsidRPr="000F3001">
        <w:rPr>
          <w:rFonts w:asciiTheme="minorHAnsi" w:hAnsiTheme="minorHAnsi" w:cstheme="minorHAnsi"/>
          <w:sz w:val="24"/>
        </w:rPr>
        <w:t>Term Project Proposal</w:t>
      </w:r>
    </w:p>
    <w:p w14:paraId="40EB7EBF" w14:textId="01082DE4" w:rsidR="201D26C8" w:rsidRPr="000F3001" w:rsidRDefault="201D26C8" w:rsidP="001E486F">
      <w:pPr>
        <w:pStyle w:val="Subtitle"/>
        <w:rPr>
          <w:rFonts w:cstheme="minorHAnsi"/>
          <w:sz w:val="24"/>
          <w:szCs w:val="24"/>
        </w:rPr>
      </w:pPr>
    </w:p>
    <w:p w14:paraId="256A37E2" w14:textId="357666AF" w:rsidR="00A417C1" w:rsidRPr="000F3001" w:rsidRDefault="00A20B99" w:rsidP="001E486F">
      <w:pPr>
        <w:pStyle w:val="Subtitle"/>
        <w:rPr>
          <w:rFonts w:cstheme="minorHAnsi"/>
          <w:sz w:val="24"/>
          <w:szCs w:val="24"/>
        </w:rPr>
      </w:pPr>
      <w:r w:rsidRPr="000F3001">
        <w:rPr>
          <w:rFonts w:cstheme="minorHAnsi"/>
          <w:sz w:val="24"/>
          <w:szCs w:val="24"/>
        </w:rPr>
        <w:t>David Berberena</w:t>
      </w:r>
      <w:r w:rsidR="00CC6416" w:rsidRPr="000F3001">
        <w:rPr>
          <w:rFonts w:cstheme="minorHAnsi"/>
          <w:sz w:val="24"/>
          <w:szCs w:val="24"/>
        </w:rPr>
        <w:t>, Brian Mann</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E1C8FD3"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630</w:t>
      </w:r>
      <w:r w:rsidRPr="000F3001">
        <w:rPr>
          <w:rFonts w:cstheme="minorHAnsi"/>
          <w:sz w:val="24"/>
          <w:szCs w:val="24"/>
        </w:rPr>
        <w:t xml:space="preserve"> </w:t>
      </w:r>
      <w:r w:rsidR="00CC6416" w:rsidRPr="000F3001">
        <w:rPr>
          <w:rFonts w:cstheme="minorHAnsi"/>
          <w:sz w:val="24"/>
          <w:szCs w:val="24"/>
        </w:rPr>
        <w:t>Predictive Analytics</w:t>
      </w:r>
    </w:p>
    <w:p w14:paraId="243D13F0" w14:textId="45059830" w:rsidR="002C79E6" w:rsidRPr="000F3001" w:rsidRDefault="00CC6416" w:rsidP="001E486F">
      <w:pPr>
        <w:pStyle w:val="Subtitle"/>
        <w:rPr>
          <w:rFonts w:cstheme="minorHAnsi"/>
          <w:sz w:val="24"/>
          <w:szCs w:val="24"/>
        </w:rPr>
      </w:pPr>
      <w:r w:rsidRPr="000F3001">
        <w:rPr>
          <w:rFonts w:cstheme="minorHAnsi"/>
          <w:sz w:val="24"/>
          <w:szCs w:val="24"/>
        </w:rPr>
        <w:t>Andrew Hua</w:t>
      </w:r>
    </w:p>
    <w:p w14:paraId="5632B0C2" w14:textId="3E767228" w:rsidR="201D26C8" w:rsidRPr="000F3001" w:rsidRDefault="00CC6416" w:rsidP="001E486F">
      <w:pPr>
        <w:pStyle w:val="Subtitle"/>
        <w:rPr>
          <w:rFonts w:cstheme="minorHAnsi"/>
          <w:sz w:val="24"/>
          <w:szCs w:val="24"/>
        </w:rPr>
      </w:pPr>
      <w:r w:rsidRPr="000F3001">
        <w:rPr>
          <w:rFonts w:cstheme="minorHAnsi"/>
          <w:sz w:val="24"/>
          <w:szCs w:val="24"/>
        </w:rPr>
        <w:t>June 16,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23BD0166" w14:textId="66DD666F" w:rsidR="00CC6416" w:rsidRPr="000F3001" w:rsidRDefault="00CC6416" w:rsidP="001E486F">
      <w:pPr>
        <w:pStyle w:val="Title"/>
        <w:rPr>
          <w:rFonts w:asciiTheme="minorHAnsi" w:hAnsiTheme="minorHAnsi" w:cstheme="minorHAnsi"/>
          <w:sz w:val="24"/>
        </w:rPr>
      </w:pPr>
      <w:r w:rsidRPr="000F3001">
        <w:rPr>
          <w:rFonts w:asciiTheme="minorHAnsi" w:hAnsiTheme="minorHAnsi" w:cstheme="minorHAnsi"/>
          <w:sz w:val="24"/>
        </w:rPr>
        <w:lastRenderedPageBreak/>
        <w:t>Term Project Proposal</w:t>
      </w:r>
    </w:p>
    <w:p w14:paraId="006E4C59" w14:textId="18073CAC" w:rsidR="007A4FC8" w:rsidRPr="000F3001" w:rsidRDefault="007A4FC8" w:rsidP="001E486F">
      <w:pPr>
        <w:ind w:firstLine="0"/>
        <w:rPr>
          <w:rFonts w:cstheme="minorHAnsi"/>
          <w:b/>
          <w:bCs/>
          <w:sz w:val="24"/>
        </w:rPr>
      </w:pPr>
      <w:r w:rsidRPr="000F3001">
        <w:rPr>
          <w:rFonts w:cstheme="minorHAnsi"/>
          <w:b/>
          <w:bCs/>
          <w:sz w:val="24"/>
        </w:rPr>
        <w:t>Introduction</w:t>
      </w:r>
    </w:p>
    <w:p w14:paraId="73EABFB0" w14:textId="77777777" w:rsidR="00DC03FF" w:rsidRPr="000F3001" w:rsidRDefault="00D1224D" w:rsidP="001E486F">
      <w:pPr>
        <w:rPr>
          <w:rFonts w:cstheme="minorHAnsi"/>
          <w:sz w:val="24"/>
        </w:rPr>
      </w:pPr>
      <w:r w:rsidRPr="000F3001">
        <w:rPr>
          <w:rFonts w:cstheme="minorHAnsi"/>
          <w:sz w:val="24"/>
        </w:rPr>
        <w:t xml:space="preserve">The restaurant </w:t>
      </w:r>
      <w:r w:rsidR="002F2926" w:rsidRPr="000F3001">
        <w:rPr>
          <w:rFonts w:cstheme="minorHAnsi"/>
          <w:sz w:val="24"/>
        </w:rPr>
        <w:t>business</w:t>
      </w:r>
      <w:r w:rsidRPr="000F3001">
        <w:rPr>
          <w:rFonts w:cstheme="minorHAnsi"/>
          <w:sz w:val="24"/>
        </w:rPr>
        <w:t xml:space="preserve"> is one of </w:t>
      </w:r>
      <w:r w:rsidR="002F2926" w:rsidRPr="000F3001">
        <w:rPr>
          <w:rFonts w:cstheme="minorHAnsi"/>
          <w:sz w:val="24"/>
        </w:rPr>
        <w:t xml:space="preserve">those </w:t>
      </w:r>
      <w:r w:rsidRPr="000F3001">
        <w:rPr>
          <w:rFonts w:cstheme="minorHAnsi"/>
          <w:sz w:val="24"/>
        </w:rPr>
        <w:t xml:space="preserve">fast-paced, ever-evolving </w:t>
      </w:r>
      <w:r w:rsidR="002F2926" w:rsidRPr="000F3001">
        <w:rPr>
          <w:rFonts w:cstheme="minorHAnsi"/>
          <w:sz w:val="24"/>
        </w:rPr>
        <w:t>industries</w:t>
      </w:r>
      <w:r w:rsidRPr="000F3001">
        <w:rPr>
          <w:rFonts w:cstheme="minorHAnsi"/>
          <w:sz w:val="24"/>
        </w:rPr>
        <w:t xml:space="preserve"> that either help</w:t>
      </w:r>
      <w:r w:rsidR="002F2926" w:rsidRPr="000F3001">
        <w:rPr>
          <w:rFonts w:cstheme="minorHAnsi"/>
          <w:sz w:val="24"/>
        </w:rPr>
        <w:t>s</w:t>
      </w:r>
      <w:r w:rsidRPr="000F3001">
        <w:rPr>
          <w:rFonts w:cstheme="minorHAnsi"/>
          <w:sz w:val="24"/>
        </w:rPr>
        <w:t xml:space="preserve"> investors ride </w:t>
      </w:r>
      <w:r w:rsidR="002F2926" w:rsidRPr="000F3001">
        <w:rPr>
          <w:rFonts w:cstheme="minorHAnsi"/>
          <w:sz w:val="24"/>
        </w:rPr>
        <w:t>a</w:t>
      </w:r>
      <w:r w:rsidRPr="000F3001">
        <w:rPr>
          <w:rFonts w:cstheme="minorHAnsi"/>
          <w:sz w:val="24"/>
        </w:rPr>
        <w:t xml:space="preserve"> wave of success or drown</w:t>
      </w:r>
      <w:r w:rsidR="00BA37E7" w:rsidRPr="000F3001">
        <w:rPr>
          <w:rFonts w:cstheme="minorHAnsi"/>
          <w:sz w:val="24"/>
        </w:rPr>
        <w:t>s</w:t>
      </w:r>
      <w:r w:rsidRPr="000F3001">
        <w:rPr>
          <w:rFonts w:cstheme="minorHAnsi"/>
          <w:sz w:val="24"/>
        </w:rPr>
        <w:t xml:space="preserve"> </w:t>
      </w:r>
      <w:r w:rsidR="00BA37E7" w:rsidRPr="000F3001">
        <w:rPr>
          <w:rFonts w:cstheme="minorHAnsi"/>
          <w:sz w:val="24"/>
        </w:rPr>
        <w:t xml:space="preserve">them </w:t>
      </w:r>
      <w:r w:rsidRPr="000F3001">
        <w:rPr>
          <w:rFonts w:cstheme="minorHAnsi"/>
          <w:sz w:val="24"/>
        </w:rPr>
        <w:t>in the depths of missed opportunity. Roughly sixty percent of new restaurants close their doors within the first three years of operation</w:t>
      </w:r>
      <w:r w:rsidR="00BA37E7" w:rsidRPr="000F3001">
        <w:rPr>
          <w:rFonts w:cstheme="minorHAnsi"/>
          <w:sz w:val="24"/>
        </w:rPr>
        <w:t>. O</w:t>
      </w:r>
      <w:r w:rsidR="00BA37E7" w:rsidRPr="000F3001">
        <w:rPr>
          <w:rFonts w:cstheme="minorHAnsi"/>
          <w:sz w:val="24"/>
        </w:rPr>
        <w:t xml:space="preserve">wners, operators, and stakeholders </w:t>
      </w:r>
      <w:r w:rsidR="00BA37E7" w:rsidRPr="000F3001">
        <w:rPr>
          <w:rFonts w:cstheme="minorHAnsi"/>
          <w:sz w:val="24"/>
        </w:rPr>
        <w:t xml:space="preserve">must consider </w:t>
      </w:r>
      <w:r w:rsidR="005B282C" w:rsidRPr="000F3001">
        <w:rPr>
          <w:rFonts w:cstheme="minorHAnsi"/>
          <w:sz w:val="24"/>
        </w:rPr>
        <w:t xml:space="preserve">many factors when opening and running a restaurant, </w:t>
      </w:r>
      <w:r w:rsidR="00BA37E7" w:rsidRPr="000F3001">
        <w:rPr>
          <w:rFonts w:cstheme="minorHAnsi"/>
          <w:sz w:val="24"/>
        </w:rPr>
        <w:t>with one of the most important being customer analytics. This allows the business to deliver the best experience for the customer, thereby raising the chance of success (</w:t>
      </w:r>
      <w:proofErr w:type="spellStart"/>
      <w:r w:rsidR="005B282C" w:rsidRPr="000F3001">
        <w:rPr>
          <w:rFonts w:cstheme="minorHAnsi"/>
          <w:sz w:val="24"/>
        </w:rPr>
        <w:t>Letchinger</w:t>
      </w:r>
      <w:proofErr w:type="spellEnd"/>
      <w:r w:rsidR="005B282C" w:rsidRPr="000F3001">
        <w:rPr>
          <w:rFonts w:cstheme="minorHAnsi"/>
          <w:sz w:val="24"/>
        </w:rPr>
        <w:t xml:space="preserve">, 2013). </w:t>
      </w:r>
    </w:p>
    <w:p w14:paraId="0A063525" w14:textId="77777777" w:rsidR="000F3001" w:rsidRPr="000F3001" w:rsidRDefault="00BA37E7" w:rsidP="001E486F">
      <w:pPr>
        <w:rPr>
          <w:rFonts w:cstheme="minorHAnsi"/>
          <w:sz w:val="24"/>
        </w:rPr>
      </w:pPr>
      <w:r w:rsidRPr="000F3001">
        <w:rPr>
          <w:rFonts w:cstheme="minorHAnsi"/>
          <w:sz w:val="24"/>
        </w:rPr>
        <w:t>When looking at companies that</w:t>
      </w:r>
      <w:r w:rsidR="005B282C" w:rsidRPr="000F3001">
        <w:rPr>
          <w:rFonts w:cstheme="minorHAnsi"/>
          <w:sz w:val="24"/>
        </w:rPr>
        <w:t xml:space="preserve"> have built multiple large-scale restaurant brands, their shareholders need assurance that the company knows what their customers want</w:t>
      </w:r>
      <w:r w:rsidR="00DC03FF" w:rsidRPr="000F3001">
        <w:rPr>
          <w:rFonts w:cstheme="minorHAnsi"/>
          <w:sz w:val="24"/>
        </w:rPr>
        <w:t xml:space="preserve"> so that revenue continues to increase</w:t>
      </w:r>
      <w:r w:rsidR="006A5280" w:rsidRPr="000F3001">
        <w:rPr>
          <w:rFonts w:cstheme="minorHAnsi"/>
          <w:sz w:val="24"/>
        </w:rPr>
        <w:t xml:space="preserve">. Yet here </w:t>
      </w:r>
      <w:r w:rsidRPr="000F3001">
        <w:rPr>
          <w:rFonts w:cstheme="minorHAnsi"/>
          <w:sz w:val="24"/>
        </w:rPr>
        <w:t>lies a major business problem</w:t>
      </w:r>
      <w:r w:rsidR="006A5280" w:rsidRPr="000F3001">
        <w:rPr>
          <w:rFonts w:cstheme="minorHAnsi"/>
          <w:sz w:val="24"/>
        </w:rPr>
        <w:t xml:space="preserve">: </w:t>
      </w:r>
      <w:r w:rsidRPr="000F3001">
        <w:rPr>
          <w:rFonts w:cstheme="minorHAnsi"/>
          <w:sz w:val="24"/>
        </w:rPr>
        <w:t>h</w:t>
      </w:r>
      <w:r w:rsidR="006A5280" w:rsidRPr="000F3001">
        <w:rPr>
          <w:rFonts w:cstheme="minorHAnsi"/>
          <w:sz w:val="24"/>
        </w:rPr>
        <w:t xml:space="preserve">ow can large restaurant conglomerates understand and cater to their customers’ needs when corporate suits never fraternize with the day-to-day guests? </w:t>
      </w:r>
    </w:p>
    <w:p w14:paraId="1BE17197" w14:textId="3EACE627" w:rsidR="00A417C1" w:rsidRPr="000F3001" w:rsidRDefault="006A5280" w:rsidP="001E486F">
      <w:pPr>
        <w:rPr>
          <w:rFonts w:cstheme="minorHAnsi"/>
          <w:sz w:val="24"/>
        </w:rPr>
      </w:pPr>
      <w:r w:rsidRPr="000F3001">
        <w:rPr>
          <w:rFonts w:cstheme="minorHAnsi"/>
          <w:sz w:val="24"/>
        </w:rPr>
        <w:t xml:space="preserve">Take Bloomin’ Brands for example, or maybe Yum! Brands, or even Darden Restaurants. With so many restaurant brands under their belts with different </w:t>
      </w:r>
      <w:r w:rsidR="00D13473" w:rsidRPr="000F3001">
        <w:rPr>
          <w:rFonts w:cstheme="minorHAnsi"/>
          <w:sz w:val="24"/>
        </w:rPr>
        <w:t>cuisines and</w:t>
      </w:r>
      <w:r w:rsidRPr="000F3001">
        <w:rPr>
          <w:rFonts w:cstheme="minorHAnsi"/>
          <w:sz w:val="24"/>
        </w:rPr>
        <w:t xml:space="preserve"> concepts, how can these conglomerates predict which sector will be the most lucrative? Data holds the answer to this problem, as these restaurant conglomerates constantly intake data and process it to make certain that revenue is maximized. </w:t>
      </w:r>
      <w:r w:rsidR="00DC03FF" w:rsidRPr="000F3001">
        <w:rPr>
          <w:rFonts w:cstheme="minorHAnsi"/>
          <w:sz w:val="24"/>
        </w:rPr>
        <w:t>One thing that s</w:t>
      </w:r>
      <w:r w:rsidR="00D13473" w:rsidRPr="000F3001">
        <w:rPr>
          <w:rFonts w:cstheme="minorHAnsi"/>
          <w:sz w:val="24"/>
        </w:rPr>
        <w:t xml:space="preserve">hareholders would be interested </w:t>
      </w:r>
      <w:r w:rsidR="00DC03FF" w:rsidRPr="000F3001">
        <w:rPr>
          <w:rFonts w:cstheme="minorHAnsi"/>
          <w:sz w:val="24"/>
        </w:rPr>
        <w:t xml:space="preserve">in is </w:t>
      </w:r>
      <w:r w:rsidR="00D13473" w:rsidRPr="000F3001">
        <w:rPr>
          <w:rFonts w:cstheme="minorHAnsi"/>
          <w:sz w:val="24"/>
        </w:rPr>
        <w:t xml:space="preserve">how data can predict the revenue of </w:t>
      </w:r>
      <w:r w:rsidR="00DC03FF" w:rsidRPr="000F3001">
        <w:rPr>
          <w:rFonts w:cstheme="minorHAnsi"/>
          <w:sz w:val="24"/>
        </w:rPr>
        <w:t>various</w:t>
      </w:r>
      <w:r w:rsidR="00D13473" w:rsidRPr="000F3001">
        <w:rPr>
          <w:rFonts w:cstheme="minorHAnsi"/>
          <w:sz w:val="24"/>
        </w:rPr>
        <w:t xml:space="preserve"> sectors of the company</w:t>
      </w:r>
      <w:r w:rsidR="00DC03FF" w:rsidRPr="000F3001">
        <w:rPr>
          <w:rFonts w:cstheme="minorHAnsi"/>
          <w:sz w:val="24"/>
        </w:rPr>
        <w:t xml:space="preserve">. Being </w:t>
      </w:r>
      <w:r w:rsidR="00D13473" w:rsidRPr="000F3001">
        <w:rPr>
          <w:rFonts w:cstheme="minorHAnsi"/>
          <w:sz w:val="24"/>
        </w:rPr>
        <w:t>aware of what the</w:t>
      </w:r>
      <w:r w:rsidR="00DC03FF" w:rsidRPr="000F3001">
        <w:rPr>
          <w:rFonts w:cstheme="minorHAnsi"/>
          <w:sz w:val="24"/>
        </w:rPr>
        <w:t>ir</w:t>
      </w:r>
      <w:r w:rsidR="00D13473" w:rsidRPr="000F3001">
        <w:rPr>
          <w:rFonts w:cstheme="minorHAnsi"/>
          <w:sz w:val="24"/>
        </w:rPr>
        <w:t xml:space="preserve"> customers want</w:t>
      </w:r>
      <w:r w:rsidR="00DC03FF" w:rsidRPr="000F3001">
        <w:rPr>
          <w:rFonts w:cstheme="minorHAnsi"/>
          <w:sz w:val="24"/>
        </w:rPr>
        <w:t xml:space="preserve"> </w:t>
      </w:r>
      <w:r w:rsidR="00D13473" w:rsidRPr="000F3001">
        <w:rPr>
          <w:rFonts w:cstheme="minorHAnsi"/>
          <w:sz w:val="24"/>
        </w:rPr>
        <w:t xml:space="preserve">ultimately leads to </w:t>
      </w:r>
      <w:r w:rsidR="00DC03FF" w:rsidRPr="000F3001">
        <w:rPr>
          <w:rFonts w:cstheme="minorHAnsi"/>
          <w:sz w:val="24"/>
        </w:rPr>
        <w:t xml:space="preserve">more </w:t>
      </w:r>
      <w:r w:rsidR="00D13473" w:rsidRPr="000F3001">
        <w:rPr>
          <w:rFonts w:cstheme="minorHAnsi"/>
          <w:sz w:val="24"/>
        </w:rPr>
        <w:t>informed decision-making</w:t>
      </w:r>
      <w:r w:rsidR="00DC03FF" w:rsidRPr="000F3001">
        <w:rPr>
          <w:rFonts w:cstheme="minorHAnsi"/>
          <w:sz w:val="24"/>
        </w:rPr>
        <w:t>,</w:t>
      </w:r>
      <w:r w:rsidR="00D13473" w:rsidRPr="000F3001">
        <w:rPr>
          <w:rFonts w:cstheme="minorHAnsi"/>
          <w:sz w:val="24"/>
        </w:rPr>
        <w:t xml:space="preserve"> resulting in a larger net profit for the company</w:t>
      </w:r>
      <w:r w:rsidR="00DC03FF" w:rsidRPr="000F3001">
        <w:rPr>
          <w:rFonts w:cstheme="minorHAnsi"/>
          <w:sz w:val="24"/>
        </w:rPr>
        <w:t xml:space="preserve"> and shareholders</w:t>
      </w:r>
      <w:r w:rsidR="00F32251" w:rsidRPr="000F3001">
        <w:rPr>
          <w:rFonts w:cstheme="minorHAnsi"/>
          <w:sz w:val="24"/>
        </w:rPr>
        <w:t xml:space="preserve"> (</w:t>
      </w:r>
      <w:proofErr w:type="spellStart"/>
      <w:r w:rsidR="00F32251" w:rsidRPr="000F3001">
        <w:rPr>
          <w:rFonts w:cstheme="minorHAnsi"/>
          <w:sz w:val="24"/>
        </w:rPr>
        <w:t>Smilansky</w:t>
      </w:r>
      <w:proofErr w:type="spellEnd"/>
      <w:r w:rsidR="00F32251" w:rsidRPr="000F3001">
        <w:rPr>
          <w:rFonts w:cstheme="minorHAnsi"/>
          <w:sz w:val="24"/>
        </w:rPr>
        <w:t>, 2023)</w:t>
      </w:r>
      <w:r w:rsidR="00DC03FF" w:rsidRPr="000F3001">
        <w:rPr>
          <w:rFonts w:cstheme="minorHAnsi"/>
          <w:sz w:val="24"/>
        </w:rPr>
        <w:t>.</w:t>
      </w:r>
    </w:p>
    <w:p w14:paraId="32CF6F58" w14:textId="4F87967B" w:rsidR="00A417C1" w:rsidRPr="000F3001" w:rsidRDefault="00D13473" w:rsidP="001E486F">
      <w:pPr>
        <w:pStyle w:val="Heading1"/>
        <w:jc w:val="left"/>
        <w:rPr>
          <w:rFonts w:asciiTheme="minorHAnsi" w:eastAsia="Calibri" w:hAnsiTheme="minorHAnsi" w:cstheme="minorHAnsi"/>
          <w:sz w:val="24"/>
        </w:rPr>
      </w:pPr>
      <w:r w:rsidRPr="000F3001">
        <w:rPr>
          <w:rFonts w:asciiTheme="minorHAnsi" w:hAnsiTheme="minorHAnsi" w:cstheme="minorHAnsi"/>
          <w:sz w:val="24"/>
        </w:rPr>
        <w:lastRenderedPageBreak/>
        <w:t>The Data</w:t>
      </w:r>
    </w:p>
    <w:p w14:paraId="5F357814" w14:textId="7F5A0062" w:rsidR="00680982" w:rsidRPr="000F3001" w:rsidRDefault="00D13473" w:rsidP="001E486F">
      <w:pPr>
        <w:rPr>
          <w:rFonts w:cstheme="minorHAnsi"/>
          <w:sz w:val="24"/>
        </w:rPr>
      </w:pPr>
      <w:r w:rsidRPr="000F3001">
        <w:rPr>
          <w:rFonts w:cstheme="minorHAnsi"/>
          <w:sz w:val="24"/>
        </w:rPr>
        <w:t>To participate in the predictive analy</w:t>
      </w:r>
      <w:r w:rsidR="001E7C6A" w:rsidRPr="000F3001">
        <w:rPr>
          <w:rFonts w:cstheme="minorHAnsi"/>
          <w:sz w:val="24"/>
        </w:rPr>
        <w:t>tic</w:t>
      </w:r>
      <w:r w:rsidRPr="000F3001">
        <w:rPr>
          <w:rFonts w:cstheme="minorHAnsi"/>
          <w:sz w:val="24"/>
        </w:rPr>
        <w:t xml:space="preserve"> </w:t>
      </w:r>
      <w:r w:rsidR="001E7C6A" w:rsidRPr="000F3001">
        <w:rPr>
          <w:rFonts w:cstheme="minorHAnsi"/>
          <w:sz w:val="24"/>
        </w:rPr>
        <w:t>process</w:t>
      </w:r>
      <w:r w:rsidRPr="000F3001">
        <w:rPr>
          <w:rFonts w:cstheme="minorHAnsi"/>
          <w:sz w:val="24"/>
        </w:rPr>
        <w:t xml:space="preserve"> of restaurant conglomerates</w:t>
      </w:r>
      <w:r w:rsidR="006449E4" w:rsidRPr="000F3001">
        <w:rPr>
          <w:rFonts w:cstheme="minorHAnsi"/>
          <w:sz w:val="24"/>
        </w:rPr>
        <w:t xml:space="preserve">, we have accessed </w:t>
      </w:r>
      <w:r w:rsidR="001E7C6A" w:rsidRPr="000F3001">
        <w:rPr>
          <w:rFonts w:cstheme="minorHAnsi"/>
          <w:sz w:val="24"/>
        </w:rPr>
        <w:t xml:space="preserve">a </w:t>
      </w:r>
      <w:r w:rsidR="006449E4" w:rsidRPr="000F3001">
        <w:rPr>
          <w:rFonts w:cstheme="minorHAnsi"/>
          <w:sz w:val="24"/>
        </w:rPr>
        <w:t xml:space="preserve">Kaggle </w:t>
      </w:r>
      <w:r w:rsidR="001E7C6A" w:rsidRPr="000F3001">
        <w:rPr>
          <w:rFonts w:cstheme="minorHAnsi"/>
          <w:sz w:val="24"/>
        </w:rPr>
        <w:t xml:space="preserve">dataset </w:t>
      </w:r>
      <w:r w:rsidR="006449E4" w:rsidRPr="000F3001">
        <w:rPr>
          <w:rFonts w:cstheme="minorHAnsi"/>
          <w:sz w:val="24"/>
        </w:rPr>
        <w:t xml:space="preserve">of simulated data outlining specific factors that affect </w:t>
      </w:r>
      <w:r w:rsidR="001E7C6A" w:rsidRPr="000F3001">
        <w:rPr>
          <w:rFonts w:cstheme="minorHAnsi"/>
          <w:sz w:val="24"/>
        </w:rPr>
        <w:t xml:space="preserve">monthly </w:t>
      </w:r>
      <w:r w:rsidR="006449E4" w:rsidRPr="000F3001">
        <w:rPr>
          <w:rFonts w:cstheme="minorHAnsi"/>
          <w:sz w:val="24"/>
        </w:rPr>
        <w:t xml:space="preserve">restaurant revenue </w:t>
      </w:r>
      <w:r w:rsidR="00ED5A64" w:rsidRPr="000F3001">
        <w:rPr>
          <w:rFonts w:cstheme="minorHAnsi"/>
          <w:sz w:val="24"/>
        </w:rPr>
        <w:t>(</w:t>
      </w:r>
      <w:proofErr w:type="spellStart"/>
      <w:r w:rsidR="00DC03FF" w:rsidRPr="000F3001">
        <w:rPr>
          <w:rFonts w:cstheme="minorHAnsi"/>
          <w:sz w:val="24"/>
        </w:rPr>
        <w:t>Abdurakhimov</w:t>
      </w:r>
      <w:proofErr w:type="spellEnd"/>
      <w:r w:rsidR="00ED5A64" w:rsidRPr="000F3001">
        <w:rPr>
          <w:rFonts w:cstheme="minorHAnsi"/>
          <w:sz w:val="24"/>
        </w:rPr>
        <w:t>, 2024)</w:t>
      </w:r>
      <w:r w:rsidR="006449E4" w:rsidRPr="000F3001">
        <w:rPr>
          <w:rFonts w:cstheme="minorHAnsi"/>
          <w:sz w:val="24"/>
        </w:rPr>
        <w:t xml:space="preserve">. This </w:t>
      </w:r>
      <w:r w:rsidR="00ED5A64" w:rsidRPr="000F3001">
        <w:rPr>
          <w:rFonts w:cstheme="minorHAnsi"/>
          <w:sz w:val="24"/>
        </w:rPr>
        <w:t xml:space="preserve">dataset provides </w:t>
      </w:r>
      <w:r w:rsidR="001E7C6A" w:rsidRPr="000F3001">
        <w:rPr>
          <w:rFonts w:cstheme="minorHAnsi"/>
          <w:sz w:val="24"/>
        </w:rPr>
        <w:t>the following variables:</w:t>
      </w:r>
      <w:r w:rsidR="00ED5A64" w:rsidRPr="000F3001">
        <w:rPr>
          <w:rFonts w:cstheme="minorHAnsi"/>
          <w:sz w:val="24"/>
        </w:rPr>
        <w:t xml:space="preserve"> customer count, average menu price, marketing expenditures, cuisine type, average customer spending, the presence of a restaurant promotion, review count, and monthly revenue. As restaurant revenue is the target variable in this proposal, the other variables will act as predictors to maximize future restaurant revenue growth. There are aspects of the </w:t>
      </w:r>
      <w:r w:rsidR="001E7C6A" w:rsidRPr="000F3001">
        <w:rPr>
          <w:rFonts w:cstheme="minorHAnsi"/>
          <w:sz w:val="24"/>
        </w:rPr>
        <w:t>data</w:t>
      </w:r>
      <w:r w:rsidR="00ED5A64" w:rsidRPr="000F3001">
        <w:rPr>
          <w:rFonts w:cstheme="minorHAnsi"/>
          <w:sz w:val="24"/>
        </w:rPr>
        <w:t xml:space="preserve"> that we will need to </w:t>
      </w:r>
      <w:r w:rsidR="001E7C6A" w:rsidRPr="000F3001">
        <w:rPr>
          <w:rFonts w:cstheme="minorHAnsi"/>
          <w:sz w:val="24"/>
        </w:rPr>
        <w:t>further clarify,</w:t>
      </w:r>
      <w:r w:rsidR="00ED5A64" w:rsidRPr="000F3001">
        <w:rPr>
          <w:rFonts w:cstheme="minorHAnsi"/>
          <w:sz w:val="24"/>
        </w:rPr>
        <w:t xml:space="preserve"> as </w:t>
      </w:r>
      <w:r w:rsidR="001E7C6A" w:rsidRPr="000F3001">
        <w:rPr>
          <w:rFonts w:cstheme="minorHAnsi"/>
          <w:sz w:val="24"/>
        </w:rPr>
        <w:t xml:space="preserve">most of the variables within </w:t>
      </w:r>
      <w:r w:rsidR="00ED5A64" w:rsidRPr="000F3001">
        <w:rPr>
          <w:rFonts w:cstheme="minorHAnsi"/>
          <w:sz w:val="24"/>
        </w:rPr>
        <w:t xml:space="preserve">our dataset do not contain </w:t>
      </w:r>
      <w:r w:rsidR="001E7C6A" w:rsidRPr="000F3001">
        <w:rPr>
          <w:rFonts w:cstheme="minorHAnsi"/>
          <w:sz w:val="24"/>
        </w:rPr>
        <w:t xml:space="preserve">explicit </w:t>
      </w:r>
      <w:r w:rsidR="00680982" w:rsidRPr="000F3001">
        <w:rPr>
          <w:rFonts w:cstheme="minorHAnsi"/>
          <w:sz w:val="24"/>
        </w:rPr>
        <w:t xml:space="preserve">units of measure. For example, the number of customers variable does not specify in what </w:t>
      </w:r>
      <w:proofErr w:type="gramStart"/>
      <w:r w:rsidR="00680982" w:rsidRPr="000F3001">
        <w:rPr>
          <w:rFonts w:cstheme="minorHAnsi"/>
          <w:sz w:val="24"/>
        </w:rPr>
        <w:t>time period</w:t>
      </w:r>
      <w:proofErr w:type="gramEnd"/>
      <w:r w:rsidR="00680982" w:rsidRPr="000F3001">
        <w:rPr>
          <w:rFonts w:cstheme="minorHAnsi"/>
          <w:sz w:val="24"/>
        </w:rPr>
        <w:t xml:space="preserve"> this observation is valid. As this data is simulated, we shall place our own units of measure as defined below: </w:t>
      </w:r>
    </w:p>
    <w:p w14:paraId="381F3122" w14:textId="77777777" w:rsidR="001E7C6A" w:rsidRPr="000F3001" w:rsidRDefault="001E7C6A" w:rsidP="001E486F">
      <w:pPr>
        <w:rPr>
          <w:rFonts w:cstheme="minorHAnsi"/>
          <w:sz w:val="24"/>
        </w:rPr>
      </w:pPr>
    </w:p>
    <w:p w14:paraId="663625FC" w14:textId="77777777" w:rsidR="00680982" w:rsidRPr="000F3001" w:rsidRDefault="00680982" w:rsidP="001E486F">
      <w:pPr>
        <w:rPr>
          <w:rFonts w:cstheme="minorHAnsi"/>
          <w:sz w:val="24"/>
        </w:rPr>
      </w:pPr>
      <w:r w:rsidRPr="000F3001">
        <w:rPr>
          <w:rFonts w:cstheme="minorHAnsi"/>
          <w:b/>
          <w:bCs/>
          <w:sz w:val="24"/>
        </w:rPr>
        <w:t>Number of Customers</w:t>
      </w:r>
      <w:r w:rsidRPr="000F3001">
        <w:rPr>
          <w:rFonts w:cstheme="minorHAnsi"/>
          <w:sz w:val="24"/>
        </w:rPr>
        <w:t xml:space="preserve">: This variable will be the average hourly customer count for the </w:t>
      </w:r>
      <w:proofErr w:type="gramStart"/>
      <w:r w:rsidRPr="000F3001">
        <w:rPr>
          <w:rFonts w:cstheme="minorHAnsi"/>
          <w:sz w:val="24"/>
        </w:rPr>
        <w:t>month</w:t>
      </w:r>
      <w:proofErr w:type="gramEnd"/>
    </w:p>
    <w:p w14:paraId="5AEF535E" w14:textId="40BDB710" w:rsidR="00A417C1" w:rsidRPr="000F3001" w:rsidRDefault="00680982" w:rsidP="001E486F">
      <w:pPr>
        <w:rPr>
          <w:rFonts w:cstheme="minorHAnsi"/>
          <w:sz w:val="24"/>
        </w:rPr>
      </w:pPr>
      <w:r w:rsidRPr="000F3001">
        <w:rPr>
          <w:rFonts w:cstheme="minorHAnsi"/>
          <w:b/>
          <w:bCs/>
          <w:sz w:val="24"/>
        </w:rPr>
        <w:t>Menu Price</w:t>
      </w:r>
      <w:r w:rsidRPr="000F3001">
        <w:rPr>
          <w:rFonts w:cstheme="minorHAnsi"/>
          <w:sz w:val="24"/>
        </w:rPr>
        <w:t xml:space="preserve">: Here will lie the average menu price of all entrée items the restaurant </w:t>
      </w:r>
      <w:proofErr w:type="gramStart"/>
      <w:r w:rsidRPr="000F3001">
        <w:rPr>
          <w:rFonts w:cstheme="minorHAnsi"/>
          <w:sz w:val="24"/>
        </w:rPr>
        <w:t>sells</w:t>
      </w:r>
      <w:proofErr w:type="gramEnd"/>
    </w:p>
    <w:p w14:paraId="21B7833B" w14:textId="435FFA17" w:rsidR="00680982" w:rsidRPr="000F3001" w:rsidRDefault="007B1411" w:rsidP="001E486F">
      <w:pPr>
        <w:rPr>
          <w:rFonts w:cstheme="minorHAnsi"/>
          <w:sz w:val="24"/>
        </w:rPr>
      </w:pPr>
      <w:r w:rsidRPr="000F3001">
        <w:rPr>
          <w:rFonts w:cstheme="minorHAnsi"/>
          <w:b/>
          <w:bCs/>
          <w:sz w:val="24"/>
        </w:rPr>
        <w:t>Marketing Spending</w:t>
      </w:r>
      <w:r w:rsidRPr="000F3001">
        <w:rPr>
          <w:rFonts w:cstheme="minorHAnsi"/>
          <w:sz w:val="24"/>
        </w:rPr>
        <w:t xml:space="preserve">: This variable will be represented in thousands of </w:t>
      </w:r>
      <w:proofErr w:type="gramStart"/>
      <w:r w:rsidRPr="000F3001">
        <w:rPr>
          <w:rFonts w:cstheme="minorHAnsi"/>
          <w:sz w:val="24"/>
        </w:rPr>
        <w:t>dollars</w:t>
      </w:r>
      <w:proofErr w:type="gramEnd"/>
    </w:p>
    <w:p w14:paraId="44E89217" w14:textId="215F11ED" w:rsidR="007B1411" w:rsidRPr="000F3001" w:rsidRDefault="007B1411" w:rsidP="001E486F">
      <w:pPr>
        <w:rPr>
          <w:rFonts w:cstheme="minorHAnsi"/>
          <w:sz w:val="24"/>
        </w:rPr>
      </w:pPr>
      <w:r w:rsidRPr="000F3001">
        <w:rPr>
          <w:rFonts w:cstheme="minorHAnsi"/>
          <w:b/>
          <w:bCs/>
          <w:sz w:val="24"/>
        </w:rPr>
        <w:t>Average Customer Spending</w:t>
      </w:r>
      <w:r w:rsidRPr="000F3001">
        <w:rPr>
          <w:rFonts w:cstheme="minorHAnsi"/>
          <w:sz w:val="24"/>
        </w:rPr>
        <w:t xml:space="preserve">: Here will define the average total check amount per </w:t>
      </w:r>
      <w:proofErr w:type="gramStart"/>
      <w:r w:rsidRPr="000F3001">
        <w:rPr>
          <w:rFonts w:cstheme="minorHAnsi"/>
          <w:sz w:val="24"/>
        </w:rPr>
        <w:t>customer</w:t>
      </w:r>
      <w:proofErr w:type="gramEnd"/>
    </w:p>
    <w:p w14:paraId="39ED5FF1" w14:textId="612110E9" w:rsidR="007B1411" w:rsidRPr="000F3001" w:rsidRDefault="007B1411" w:rsidP="001E486F">
      <w:pPr>
        <w:ind w:left="720" w:firstLine="0"/>
        <w:rPr>
          <w:rFonts w:cstheme="minorHAnsi"/>
          <w:sz w:val="24"/>
        </w:rPr>
      </w:pPr>
      <w:r w:rsidRPr="000F3001">
        <w:rPr>
          <w:rFonts w:cstheme="minorHAnsi"/>
          <w:b/>
          <w:bCs/>
          <w:sz w:val="24"/>
        </w:rPr>
        <w:t>Promotion</w:t>
      </w:r>
      <w:r w:rsidRPr="000F3001">
        <w:rPr>
          <w:rFonts w:cstheme="minorHAnsi"/>
          <w:sz w:val="24"/>
        </w:rPr>
        <w:t xml:space="preserve">: We will establish this variable as the presence of a Happy Hour promotion or similar in-store promotion, such as a monthly coupon redeemable upon dine-in. </w:t>
      </w:r>
    </w:p>
    <w:p w14:paraId="20A8B332" w14:textId="77777777" w:rsidR="001E7C6A" w:rsidRPr="000F3001" w:rsidRDefault="001E7C6A" w:rsidP="001E486F">
      <w:pPr>
        <w:ind w:left="720" w:firstLine="0"/>
        <w:rPr>
          <w:rFonts w:cstheme="minorHAnsi"/>
          <w:sz w:val="24"/>
        </w:rPr>
      </w:pPr>
    </w:p>
    <w:p w14:paraId="613E00EA" w14:textId="689A5B5E" w:rsidR="001926F0" w:rsidRPr="000F3001" w:rsidRDefault="001E7C6A" w:rsidP="001E486F">
      <w:pPr>
        <w:rPr>
          <w:rFonts w:cstheme="minorHAnsi"/>
          <w:sz w:val="24"/>
        </w:rPr>
      </w:pPr>
      <w:r w:rsidRPr="000F3001">
        <w:rPr>
          <w:rFonts w:cstheme="minorHAnsi"/>
          <w:sz w:val="24"/>
        </w:rPr>
        <w:lastRenderedPageBreak/>
        <w:t xml:space="preserve">Considering </w:t>
      </w:r>
      <w:r w:rsidR="001926F0" w:rsidRPr="000F3001">
        <w:rPr>
          <w:rFonts w:cstheme="minorHAnsi"/>
          <w:sz w:val="24"/>
        </w:rPr>
        <w:t xml:space="preserve">these new assumptions placed on the dataset, we will </w:t>
      </w:r>
      <w:r w:rsidRPr="000F3001">
        <w:rPr>
          <w:rFonts w:cstheme="minorHAnsi"/>
          <w:sz w:val="24"/>
        </w:rPr>
        <w:t xml:space="preserve">not </w:t>
      </w:r>
      <w:r w:rsidR="001926F0" w:rsidRPr="000F3001">
        <w:rPr>
          <w:rFonts w:cstheme="minorHAnsi"/>
          <w:sz w:val="24"/>
        </w:rPr>
        <w:t>be</w:t>
      </w:r>
      <w:r w:rsidRPr="000F3001">
        <w:rPr>
          <w:rFonts w:cstheme="minorHAnsi"/>
          <w:sz w:val="24"/>
        </w:rPr>
        <w:t xml:space="preserve"> able to guarantee that the results accurately reflect a real-world scenario</w:t>
      </w:r>
      <w:r w:rsidR="00467AFD" w:rsidRPr="000F3001">
        <w:rPr>
          <w:rFonts w:cstheme="minorHAnsi"/>
          <w:sz w:val="24"/>
        </w:rPr>
        <w:t xml:space="preserve">. This is </w:t>
      </w:r>
      <w:r w:rsidR="001926F0" w:rsidRPr="000F3001">
        <w:rPr>
          <w:rFonts w:cstheme="minorHAnsi"/>
          <w:sz w:val="24"/>
        </w:rPr>
        <w:t>due to the nature of the data being simulated</w:t>
      </w:r>
      <w:r w:rsidR="000170DE" w:rsidRPr="000F3001">
        <w:rPr>
          <w:rFonts w:cstheme="minorHAnsi"/>
          <w:sz w:val="24"/>
        </w:rPr>
        <w:t xml:space="preserve"> and</w:t>
      </w:r>
      <w:r w:rsidR="001926F0" w:rsidRPr="000F3001">
        <w:rPr>
          <w:rFonts w:cstheme="minorHAnsi"/>
          <w:sz w:val="24"/>
        </w:rPr>
        <w:t xml:space="preserve"> the missing meanings behind the original dataset. </w:t>
      </w:r>
    </w:p>
    <w:p w14:paraId="40C53142" w14:textId="77777777" w:rsidR="001E7C6A" w:rsidRPr="000F3001" w:rsidRDefault="001E7C6A" w:rsidP="001E486F">
      <w:pPr>
        <w:rPr>
          <w:rFonts w:cstheme="minorHAnsi"/>
          <w:sz w:val="24"/>
        </w:rPr>
      </w:pPr>
    </w:p>
    <w:p w14:paraId="2A5E132B" w14:textId="27A00718" w:rsidR="00A417C1" w:rsidRPr="000F3001" w:rsidRDefault="000170DE" w:rsidP="001E486F">
      <w:pPr>
        <w:pStyle w:val="Heading2"/>
        <w:rPr>
          <w:rFonts w:asciiTheme="minorHAnsi" w:hAnsiTheme="minorHAnsi" w:cstheme="minorHAnsi"/>
          <w:sz w:val="24"/>
        </w:rPr>
      </w:pPr>
      <w:r w:rsidRPr="000F3001">
        <w:rPr>
          <w:rFonts w:asciiTheme="minorHAnsi" w:hAnsiTheme="minorHAnsi" w:cstheme="minorHAnsi"/>
          <w:sz w:val="24"/>
        </w:rPr>
        <w:t>Model Selection and Performance Metrics</w:t>
      </w:r>
    </w:p>
    <w:p w14:paraId="460F59E3" w14:textId="371C87BF" w:rsidR="00F84DBB" w:rsidRPr="000F3001" w:rsidRDefault="00F84DBB" w:rsidP="001E486F">
      <w:pPr>
        <w:rPr>
          <w:rFonts w:cstheme="minorHAnsi"/>
          <w:sz w:val="24"/>
        </w:rPr>
      </w:pPr>
      <w:r w:rsidRPr="000F3001">
        <w:rPr>
          <w:rFonts w:cstheme="minorHAnsi"/>
          <w:sz w:val="24"/>
        </w:rPr>
        <w:t>Once our data is cleaned and processed</w:t>
      </w:r>
      <w:r w:rsidRPr="000F3001">
        <w:rPr>
          <w:rFonts w:cstheme="minorHAnsi"/>
          <w:sz w:val="24"/>
        </w:rPr>
        <w:t xml:space="preserve">, we will need to transform any categorical variables into numerical variables via one-hot encoding. The dataset will then be split into training and test sets at an 80/20 ratio. </w:t>
      </w:r>
      <w:r w:rsidRPr="000F3001">
        <w:rPr>
          <w:rFonts w:cstheme="minorHAnsi"/>
          <w:sz w:val="24"/>
        </w:rPr>
        <w:t xml:space="preserve">Once these transformations are made, it will then be ready for modeling. </w:t>
      </w:r>
    </w:p>
    <w:p w14:paraId="0798A5F2" w14:textId="77777777" w:rsidR="00467AFD" w:rsidRPr="000F3001" w:rsidRDefault="00467AFD" w:rsidP="001E486F">
      <w:pPr>
        <w:rPr>
          <w:rFonts w:cstheme="minorHAnsi"/>
          <w:sz w:val="24"/>
        </w:rPr>
      </w:pPr>
      <w:r w:rsidRPr="000F3001">
        <w:rPr>
          <w:rFonts w:cstheme="minorHAnsi"/>
          <w:sz w:val="24"/>
        </w:rPr>
        <w:t xml:space="preserve">We will be opting to use linear regression as the primary means of predictive modeling. </w:t>
      </w:r>
      <w:r w:rsidR="000170DE" w:rsidRPr="000F3001">
        <w:rPr>
          <w:rFonts w:cstheme="minorHAnsi"/>
          <w:sz w:val="24"/>
        </w:rPr>
        <w:t xml:space="preserve">Our choice of linear regression to verify the factors that positively affect restaurant revenue will allow us to see which factors should be presented to shareholders in restaurant conglomerates like Darden Restaurants as growth opportunities. Providing a promising model will create a secure space for informed decision-making, which could lead to increased investments in </w:t>
      </w:r>
      <w:r w:rsidRPr="000F3001">
        <w:rPr>
          <w:rFonts w:cstheme="minorHAnsi"/>
          <w:sz w:val="24"/>
        </w:rPr>
        <w:t xml:space="preserve">more </w:t>
      </w:r>
      <w:r w:rsidR="000170DE" w:rsidRPr="000F3001">
        <w:rPr>
          <w:rFonts w:cstheme="minorHAnsi"/>
          <w:sz w:val="24"/>
        </w:rPr>
        <w:t xml:space="preserve">lucrative sectors and potential rebranding efforts for struggling restaurants. </w:t>
      </w:r>
    </w:p>
    <w:p w14:paraId="69F56910" w14:textId="5D07CB3E" w:rsidR="00382939" w:rsidRPr="000F3001" w:rsidRDefault="00036004" w:rsidP="001E486F">
      <w:pPr>
        <w:rPr>
          <w:rFonts w:cstheme="minorHAnsi"/>
          <w:sz w:val="24"/>
        </w:rPr>
      </w:pPr>
      <w:r w:rsidRPr="000F3001">
        <w:rPr>
          <w:rFonts w:cstheme="minorHAnsi"/>
          <w:sz w:val="24"/>
        </w:rPr>
        <w:t xml:space="preserve">We will be employing </w:t>
      </w:r>
      <w:proofErr w:type="spellStart"/>
      <w:r w:rsidRPr="000F3001">
        <w:rPr>
          <w:rFonts w:cstheme="minorHAnsi"/>
          <w:sz w:val="24"/>
        </w:rPr>
        <w:t>Jupyter</w:t>
      </w:r>
      <w:proofErr w:type="spellEnd"/>
      <w:r w:rsidRPr="000F3001">
        <w:rPr>
          <w:rFonts w:cstheme="minorHAnsi"/>
          <w:sz w:val="24"/>
        </w:rPr>
        <w:t xml:space="preserve"> Notebook to craft a multiple linear regression model in Python</w:t>
      </w:r>
      <w:r w:rsidR="00467AFD" w:rsidRPr="000F3001">
        <w:rPr>
          <w:rFonts w:cstheme="minorHAnsi"/>
          <w:sz w:val="24"/>
        </w:rPr>
        <w:t>, with the goal being to</w:t>
      </w:r>
      <w:r w:rsidRPr="000F3001">
        <w:rPr>
          <w:rFonts w:cstheme="minorHAnsi"/>
          <w:sz w:val="24"/>
        </w:rPr>
        <w:t xml:space="preserve"> </w:t>
      </w:r>
      <w:r w:rsidR="00467AFD" w:rsidRPr="000F3001">
        <w:rPr>
          <w:rFonts w:cstheme="minorHAnsi"/>
          <w:sz w:val="24"/>
        </w:rPr>
        <w:t>identify which</w:t>
      </w:r>
      <w:r w:rsidRPr="000F3001">
        <w:rPr>
          <w:rFonts w:cstheme="minorHAnsi"/>
          <w:sz w:val="24"/>
        </w:rPr>
        <w:t xml:space="preserve"> factors </w:t>
      </w:r>
      <w:r w:rsidR="00467AFD" w:rsidRPr="000F3001">
        <w:rPr>
          <w:rFonts w:cstheme="minorHAnsi"/>
          <w:sz w:val="24"/>
        </w:rPr>
        <w:t xml:space="preserve">are most </w:t>
      </w:r>
      <w:r w:rsidRPr="000F3001">
        <w:rPr>
          <w:rFonts w:cstheme="minorHAnsi"/>
          <w:sz w:val="24"/>
        </w:rPr>
        <w:t xml:space="preserve">influential </w:t>
      </w:r>
      <w:r w:rsidR="00467AFD" w:rsidRPr="000F3001">
        <w:rPr>
          <w:rFonts w:cstheme="minorHAnsi"/>
          <w:sz w:val="24"/>
        </w:rPr>
        <w:t xml:space="preserve">in generating higher </w:t>
      </w:r>
      <w:r w:rsidRPr="000F3001">
        <w:rPr>
          <w:rFonts w:cstheme="minorHAnsi"/>
          <w:sz w:val="24"/>
        </w:rPr>
        <w:t xml:space="preserve">monthly restaurant revenue. This model assumes that the predictor variables are linearly related to the outcome variable. To </w:t>
      </w:r>
      <w:r w:rsidR="00382939" w:rsidRPr="000F3001">
        <w:rPr>
          <w:rFonts w:cstheme="minorHAnsi"/>
          <w:sz w:val="24"/>
        </w:rPr>
        <w:t>account for potential biases within our models</w:t>
      </w:r>
      <w:r w:rsidRPr="000F3001">
        <w:rPr>
          <w:rFonts w:cstheme="minorHAnsi"/>
          <w:sz w:val="24"/>
        </w:rPr>
        <w:t>, we will use</w:t>
      </w:r>
      <w:r w:rsidR="007879A0" w:rsidRPr="000F3001">
        <w:rPr>
          <w:rFonts w:cstheme="minorHAnsi"/>
          <w:sz w:val="24"/>
        </w:rPr>
        <w:t xml:space="preserve"> k-fold cross-validation techniques and</w:t>
      </w:r>
      <w:r w:rsidRPr="000F3001">
        <w:rPr>
          <w:rFonts w:cstheme="minorHAnsi"/>
          <w:sz w:val="24"/>
        </w:rPr>
        <w:t xml:space="preserve"> </w:t>
      </w:r>
      <w:r w:rsidR="00382939" w:rsidRPr="000F3001">
        <w:rPr>
          <w:rFonts w:cstheme="minorHAnsi"/>
          <w:sz w:val="24"/>
        </w:rPr>
        <w:t>L1/L2 normalization (</w:t>
      </w:r>
      <w:r w:rsidRPr="000F3001">
        <w:rPr>
          <w:rFonts w:cstheme="minorHAnsi"/>
          <w:sz w:val="24"/>
        </w:rPr>
        <w:t>Lasso and Ridge regression</w:t>
      </w:r>
      <w:r w:rsidR="00382939" w:rsidRPr="000F3001">
        <w:rPr>
          <w:rFonts w:cstheme="minorHAnsi"/>
          <w:sz w:val="24"/>
        </w:rPr>
        <w:t>)</w:t>
      </w:r>
      <w:r w:rsidRPr="000F3001">
        <w:rPr>
          <w:rFonts w:cstheme="minorHAnsi"/>
          <w:sz w:val="24"/>
        </w:rPr>
        <w:t xml:space="preserve"> as part of the hyperparameter tuning process. The goal of the tuning process is to </w:t>
      </w:r>
      <w:r w:rsidR="00382939" w:rsidRPr="000F3001">
        <w:rPr>
          <w:rFonts w:cstheme="minorHAnsi"/>
          <w:sz w:val="24"/>
        </w:rPr>
        <w:t>minimize</w:t>
      </w:r>
      <w:r w:rsidRPr="000F3001">
        <w:rPr>
          <w:rFonts w:cstheme="minorHAnsi"/>
          <w:sz w:val="24"/>
        </w:rPr>
        <w:t xml:space="preserve"> the root mean squared error (RMSE) value</w:t>
      </w:r>
      <w:r w:rsidR="00382939" w:rsidRPr="000F3001">
        <w:rPr>
          <w:rFonts w:cstheme="minorHAnsi"/>
          <w:sz w:val="24"/>
        </w:rPr>
        <w:t xml:space="preserve"> and maximize the coefficient of determination (R^2) so that a </w:t>
      </w:r>
      <w:r w:rsidR="00382939" w:rsidRPr="000F3001">
        <w:rPr>
          <w:rFonts w:cstheme="minorHAnsi"/>
          <w:sz w:val="24"/>
        </w:rPr>
        <w:lastRenderedPageBreak/>
        <w:t xml:space="preserve">trained </w:t>
      </w:r>
      <w:r w:rsidRPr="000F3001">
        <w:rPr>
          <w:rFonts w:cstheme="minorHAnsi"/>
          <w:sz w:val="24"/>
        </w:rPr>
        <w:t xml:space="preserve">model can </w:t>
      </w:r>
      <w:r w:rsidR="00382939" w:rsidRPr="000F3001">
        <w:rPr>
          <w:rFonts w:cstheme="minorHAnsi"/>
          <w:sz w:val="24"/>
        </w:rPr>
        <w:t>accurately predict monthly revenue</w:t>
      </w:r>
      <w:r w:rsidRPr="000F3001">
        <w:rPr>
          <w:rFonts w:cstheme="minorHAnsi"/>
          <w:sz w:val="24"/>
        </w:rPr>
        <w:t xml:space="preserve">. </w:t>
      </w:r>
      <w:r w:rsidR="00F84DBB" w:rsidRPr="000F3001">
        <w:rPr>
          <w:rFonts w:cstheme="minorHAnsi"/>
          <w:sz w:val="24"/>
        </w:rPr>
        <w:t>Minimizing RMSE limits the chance of inaccuracies, while maximizing R^2 demonstrates what proportion of the variance can be predicted by the model</w:t>
      </w:r>
      <w:r w:rsidR="00F32251" w:rsidRPr="000F3001">
        <w:rPr>
          <w:rFonts w:cstheme="minorHAnsi"/>
          <w:sz w:val="24"/>
        </w:rPr>
        <w:t xml:space="preserve"> (</w:t>
      </w:r>
      <w:proofErr w:type="spellStart"/>
      <w:r w:rsidR="00F32251" w:rsidRPr="000F3001">
        <w:rPr>
          <w:rFonts w:cstheme="minorHAnsi"/>
          <w:sz w:val="24"/>
        </w:rPr>
        <w:t>Chugh</w:t>
      </w:r>
      <w:proofErr w:type="spellEnd"/>
      <w:r w:rsidR="00F32251" w:rsidRPr="000F3001">
        <w:rPr>
          <w:rFonts w:cstheme="minorHAnsi"/>
          <w:sz w:val="24"/>
        </w:rPr>
        <w:t>, 2020)</w:t>
      </w:r>
      <w:r w:rsidR="00F84DBB" w:rsidRPr="000F3001">
        <w:rPr>
          <w:rFonts w:cstheme="minorHAnsi"/>
          <w:sz w:val="24"/>
        </w:rPr>
        <w:t xml:space="preserve">.  </w:t>
      </w:r>
    </w:p>
    <w:p w14:paraId="2D280E06" w14:textId="77777777" w:rsidR="00F84DBB" w:rsidRPr="000F3001" w:rsidRDefault="00F84DBB" w:rsidP="001E486F">
      <w:pPr>
        <w:rPr>
          <w:rFonts w:cstheme="minorHAnsi"/>
          <w:sz w:val="24"/>
        </w:rPr>
      </w:pPr>
    </w:p>
    <w:p w14:paraId="42A3C3FE" w14:textId="5D15159D" w:rsidR="007879A0" w:rsidRPr="000F3001" w:rsidRDefault="007879A0" w:rsidP="001E486F">
      <w:pPr>
        <w:ind w:firstLine="0"/>
        <w:rPr>
          <w:rFonts w:cstheme="minorHAnsi"/>
          <w:b/>
          <w:bCs/>
          <w:sz w:val="24"/>
        </w:rPr>
      </w:pPr>
      <w:r w:rsidRPr="000F3001">
        <w:rPr>
          <w:rFonts w:cstheme="minorHAnsi"/>
          <w:b/>
          <w:bCs/>
          <w:sz w:val="24"/>
        </w:rPr>
        <w:t>Learning Goals</w:t>
      </w:r>
    </w:p>
    <w:p w14:paraId="5B6CECF8" w14:textId="32F89733" w:rsidR="002F2926" w:rsidRPr="000F3001" w:rsidRDefault="001E486F" w:rsidP="00615038">
      <w:pPr>
        <w:rPr>
          <w:rFonts w:cstheme="minorHAnsi"/>
          <w:sz w:val="24"/>
        </w:rPr>
      </w:pPr>
      <w:r w:rsidRPr="000F3001">
        <w:rPr>
          <w:rFonts w:cstheme="minorHAnsi"/>
          <w:sz w:val="24"/>
        </w:rPr>
        <w:t xml:space="preserve">During this project, we will consider the following questions: </w:t>
      </w:r>
    </w:p>
    <w:p w14:paraId="12542B9E"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factors have the most impact on restaurant performance? </w:t>
      </w:r>
    </w:p>
    <w:p w14:paraId="421A01F9"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Can restaurant revenue be accurately predicted based just the data we have been given? </w:t>
      </w:r>
    </w:p>
    <w:p w14:paraId="7ACA826C"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Are marketing promotions worth conducting for the company? </w:t>
      </w:r>
    </w:p>
    <w:p w14:paraId="45FA68B0"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How much should each restaurant be spending on marketing </w:t>
      </w:r>
      <w:proofErr w:type="gramStart"/>
      <w:r w:rsidRPr="000F3001">
        <w:rPr>
          <w:rFonts w:cstheme="minorHAnsi"/>
          <w:sz w:val="24"/>
        </w:rPr>
        <w:t>in order to</w:t>
      </w:r>
      <w:proofErr w:type="gramEnd"/>
      <w:r w:rsidRPr="000F3001">
        <w:rPr>
          <w:rFonts w:cstheme="minorHAnsi"/>
          <w:sz w:val="24"/>
        </w:rPr>
        <w:t xml:space="preserve"> maximize revenue? </w:t>
      </w:r>
    </w:p>
    <w:p w14:paraId="328F00BB"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did modeling help explain about the data that simple EDA could not? </w:t>
      </w:r>
    </w:p>
    <w:p w14:paraId="7A1449E5" w14:textId="77777777" w:rsidR="001E486F" w:rsidRPr="000F3001" w:rsidRDefault="001E486F" w:rsidP="00615038">
      <w:pPr>
        <w:rPr>
          <w:rFonts w:cstheme="minorHAnsi"/>
          <w:sz w:val="24"/>
        </w:rPr>
      </w:pPr>
      <w:r w:rsidRPr="000F3001">
        <w:rPr>
          <w:rFonts w:cstheme="minorHAnsi"/>
          <w:sz w:val="24"/>
        </w:rPr>
        <w:t xml:space="preserve">These questions will guide us during each phase of the learning process. By the end of the project, we hope that the answers to these questions will ultimately lead to more informed decision-making from shareholders. </w:t>
      </w:r>
    </w:p>
    <w:p w14:paraId="127930F7" w14:textId="4BD65F56" w:rsidR="001E486F" w:rsidRPr="000F3001" w:rsidRDefault="001E486F" w:rsidP="001E486F">
      <w:pPr>
        <w:rPr>
          <w:rFonts w:cstheme="minorHAnsi"/>
          <w:sz w:val="24"/>
        </w:rPr>
      </w:pPr>
      <w:r w:rsidRPr="000F3001">
        <w:rPr>
          <w:rFonts w:cstheme="minorHAnsi"/>
          <w:sz w:val="24"/>
        </w:rPr>
        <w:t xml:space="preserve">  </w:t>
      </w:r>
    </w:p>
    <w:p w14:paraId="12B60062" w14:textId="5ED2DDAE" w:rsidR="007879A0" w:rsidRPr="000F3001" w:rsidRDefault="007879A0" w:rsidP="001E486F">
      <w:pPr>
        <w:ind w:firstLine="0"/>
        <w:rPr>
          <w:rFonts w:cstheme="minorHAnsi"/>
          <w:b/>
          <w:bCs/>
          <w:sz w:val="24"/>
        </w:rPr>
      </w:pPr>
      <w:r w:rsidRPr="000F3001">
        <w:rPr>
          <w:rFonts w:cstheme="minorHAnsi"/>
          <w:b/>
          <w:bCs/>
          <w:sz w:val="24"/>
        </w:rPr>
        <w:t>Risks and Ethical Implications</w:t>
      </w:r>
    </w:p>
    <w:p w14:paraId="04F5F34B" w14:textId="761B8BFC" w:rsidR="00670805" w:rsidRPr="000F3001" w:rsidRDefault="001E486F" w:rsidP="001E486F">
      <w:pPr>
        <w:ind w:firstLine="0"/>
        <w:rPr>
          <w:rFonts w:cstheme="minorHAnsi"/>
          <w:sz w:val="24"/>
        </w:rPr>
      </w:pPr>
      <w:r w:rsidRPr="000F3001">
        <w:rPr>
          <w:rFonts w:cstheme="minorHAnsi"/>
          <w:sz w:val="24"/>
        </w:rPr>
        <w:tab/>
        <w:t xml:space="preserve">There are several risks that must be considered </w:t>
      </w:r>
      <w:proofErr w:type="gramStart"/>
      <w:r w:rsidRPr="000F3001">
        <w:rPr>
          <w:rFonts w:cstheme="minorHAnsi"/>
          <w:sz w:val="24"/>
        </w:rPr>
        <w:t>during the course of</w:t>
      </w:r>
      <w:proofErr w:type="gramEnd"/>
      <w:r w:rsidRPr="000F3001">
        <w:rPr>
          <w:rFonts w:cstheme="minorHAnsi"/>
          <w:sz w:val="24"/>
        </w:rPr>
        <w:t xml:space="preserve"> the project. One is overfitting. Since the dataset we are working with is not particularly large (~1,000 rows of data), </w:t>
      </w:r>
      <w:r w:rsidR="00670805" w:rsidRPr="000F3001">
        <w:rPr>
          <w:rFonts w:cstheme="minorHAnsi"/>
          <w:sz w:val="24"/>
        </w:rPr>
        <w:t xml:space="preserve">we will need to be careful to avoid overfitting our models to the data. Similarly, we must also try to avoid multicollinearity. </w:t>
      </w:r>
      <w:r w:rsidR="00670805" w:rsidRPr="000F3001">
        <w:rPr>
          <w:rFonts w:cstheme="minorHAnsi"/>
          <w:sz w:val="24"/>
        </w:rPr>
        <w:t xml:space="preserve">It may be the case that the number of customers, average </w:t>
      </w:r>
      <w:r w:rsidR="00670805" w:rsidRPr="000F3001">
        <w:rPr>
          <w:rFonts w:cstheme="minorHAnsi"/>
          <w:sz w:val="24"/>
        </w:rPr>
        <w:lastRenderedPageBreak/>
        <w:t>spending, reviews and other factors have a high degree of correlation</w:t>
      </w:r>
      <w:r w:rsidR="00670805" w:rsidRPr="000F3001">
        <w:rPr>
          <w:rFonts w:cstheme="minorHAnsi"/>
          <w:sz w:val="24"/>
        </w:rPr>
        <w:t xml:space="preserve"> with one another. Another risk is that the data we are using is machine-generated. The data might </w:t>
      </w:r>
      <w:r w:rsidR="00670805" w:rsidRPr="000F3001">
        <w:rPr>
          <w:rFonts w:cstheme="minorHAnsi"/>
          <w:sz w:val="24"/>
        </w:rPr>
        <w:t xml:space="preserve">not necessarily </w:t>
      </w:r>
      <w:r w:rsidR="00670805" w:rsidRPr="000F3001">
        <w:rPr>
          <w:rFonts w:cstheme="minorHAnsi"/>
          <w:sz w:val="24"/>
        </w:rPr>
        <w:t xml:space="preserve">be </w:t>
      </w:r>
      <w:r w:rsidR="00670805" w:rsidRPr="000F3001">
        <w:rPr>
          <w:rFonts w:cstheme="minorHAnsi"/>
          <w:sz w:val="24"/>
        </w:rPr>
        <w:t xml:space="preserve">based on a real-world company, </w:t>
      </w:r>
      <w:r w:rsidR="00670805" w:rsidRPr="000F3001">
        <w:rPr>
          <w:rFonts w:cstheme="minorHAnsi"/>
          <w:sz w:val="24"/>
        </w:rPr>
        <w:t>thus making it difficult</w:t>
      </w:r>
      <w:r w:rsidR="00670805" w:rsidRPr="000F3001">
        <w:rPr>
          <w:rFonts w:cstheme="minorHAnsi"/>
          <w:sz w:val="24"/>
        </w:rPr>
        <w:t xml:space="preserve"> to make meaningful generalizations</w:t>
      </w:r>
      <w:r w:rsidR="00670805" w:rsidRPr="000F3001">
        <w:rPr>
          <w:rFonts w:cstheme="minorHAnsi"/>
          <w:sz w:val="24"/>
        </w:rPr>
        <w:t xml:space="preserve"> about the restaurant industry. </w:t>
      </w:r>
      <w:r w:rsidR="00670805" w:rsidRPr="000F3001">
        <w:rPr>
          <w:rFonts w:cstheme="minorHAnsi"/>
          <w:sz w:val="24"/>
        </w:rPr>
        <w:t>Without taking steps to minimize these risks, we increase the chance</w:t>
      </w:r>
      <w:r w:rsidR="00670805" w:rsidRPr="000F3001">
        <w:rPr>
          <w:rFonts w:cstheme="minorHAnsi"/>
          <w:sz w:val="24"/>
        </w:rPr>
        <w:t>s</w:t>
      </w:r>
      <w:r w:rsidR="00670805" w:rsidRPr="000F3001">
        <w:rPr>
          <w:rFonts w:cstheme="minorHAnsi"/>
          <w:sz w:val="24"/>
        </w:rPr>
        <w:t xml:space="preserve"> of inaccura</w:t>
      </w:r>
      <w:r w:rsidR="00670805" w:rsidRPr="000F3001">
        <w:rPr>
          <w:rFonts w:cstheme="minorHAnsi"/>
          <w:sz w:val="24"/>
        </w:rPr>
        <w:t>te</w:t>
      </w:r>
      <w:r w:rsidR="00670805" w:rsidRPr="000F3001">
        <w:rPr>
          <w:rFonts w:cstheme="minorHAnsi"/>
          <w:sz w:val="24"/>
        </w:rPr>
        <w:t xml:space="preserve"> predictions, </w:t>
      </w:r>
      <w:r w:rsidR="00615038" w:rsidRPr="000F3001">
        <w:rPr>
          <w:rFonts w:cstheme="minorHAnsi"/>
          <w:sz w:val="24"/>
        </w:rPr>
        <w:t>overly complex models, and an inability to generalize across different datasets</w:t>
      </w:r>
      <w:r w:rsidR="00F32251" w:rsidRPr="000F3001">
        <w:rPr>
          <w:rFonts w:cstheme="minorHAnsi"/>
          <w:sz w:val="24"/>
        </w:rPr>
        <w:t xml:space="preserve"> (</w:t>
      </w:r>
      <w:r w:rsidR="000F3001" w:rsidRPr="000F3001">
        <w:rPr>
          <w:rFonts w:cstheme="minorHAnsi"/>
          <w:sz w:val="24"/>
        </w:rPr>
        <w:t>Lindgren, 2019</w:t>
      </w:r>
      <w:r w:rsidR="00F32251" w:rsidRPr="000F3001">
        <w:rPr>
          <w:rFonts w:cstheme="minorHAnsi"/>
          <w:sz w:val="24"/>
        </w:rPr>
        <w:t>)</w:t>
      </w:r>
      <w:r w:rsidR="00615038" w:rsidRPr="000F3001">
        <w:rPr>
          <w:rFonts w:cstheme="minorHAnsi"/>
          <w:sz w:val="24"/>
        </w:rPr>
        <w:t xml:space="preserve">. </w:t>
      </w:r>
    </w:p>
    <w:p w14:paraId="667DAA88" w14:textId="1E59155E" w:rsidR="001E486F" w:rsidRPr="000F3001" w:rsidRDefault="00670805" w:rsidP="001E486F">
      <w:pPr>
        <w:ind w:firstLine="0"/>
        <w:rPr>
          <w:rFonts w:cstheme="minorHAnsi"/>
          <w:sz w:val="24"/>
        </w:rPr>
      </w:pPr>
      <w:r w:rsidRPr="000F3001">
        <w:rPr>
          <w:rFonts w:cstheme="minorHAnsi"/>
          <w:sz w:val="24"/>
        </w:rPr>
        <w:t xml:space="preserve"> </w:t>
      </w:r>
      <w:r w:rsidR="00615038" w:rsidRPr="000F3001">
        <w:rPr>
          <w:rFonts w:cstheme="minorHAnsi"/>
          <w:sz w:val="24"/>
        </w:rPr>
        <w:tab/>
        <w:t>Ethically, we must simply make it clear that this data is not meant for making broad generalizations about the restaurant industry. We have made several</w:t>
      </w:r>
      <w:r w:rsidR="00615038" w:rsidRPr="000F3001">
        <w:rPr>
          <w:rFonts w:cstheme="minorHAnsi"/>
          <w:sz w:val="24"/>
        </w:rPr>
        <w:t xml:space="preserve"> assumptions about the dataset and what it represents</w:t>
      </w:r>
      <w:r w:rsidR="00615038" w:rsidRPr="000F3001">
        <w:rPr>
          <w:rFonts w:cstheme="minorHAnsi"/>
          <w:sz w:val="24"/>
        </w:rPr>
        <w:t>. These</w:t>
      </w:r>
      <w:r w:rsidR="00615038" w:rsidRPr="000F3001">
        <w:rPr>
          <w:rFonts w:cstheme="minorHAnsi"/>
          <w:sz w:val="24"/>
        </w:rPr>
        <w:t xml:space="preserve"> may </w:t>
      </w:r>
      <w:r w:rsidR="00615038" w:rsidRPr="000F3001">
        <w:rPr>
          <w:rFonts w:cstheme="minorHAnsi"/>
          <w:sz w:val="24"/>
        </w:rPr>
        <w:t xml:space="preserve">not be wholly </w:t>
      </w:r>
      <w:r w:rsidR="00615038" w:rsidRPr="000F3001">
        <w:rPr>
          <w:rFonts w:cstheme="minorHAnsi"/>
          <w:sz w:val="24"/>
        </w:rPr>
        <w:t xml:space="preserve">accurate, and we should be careful so as not to misrepresent what we have stated </w:t>
      </w:r>
      <w:r w:rsidR="00615038" w:rsidRPr="000F3001">
        <w:rPr>
          <w:rFonts w:cstheme="minorHAnsi"/>
          <w:sz w:val="24"/>
        </w:rPr>
        <w:t xml:space="preserve">as fact. Consequently, we will not be using this data for any sort of financial gain, as this is for educational purposes only. </w:t>
      </w:r>
    </w:p>
    <w:p w14:paraId="5E8E6207" w14:textId="77777777" w:rsidR="00615038" w:rsidRPr="000F3001" w:rsidRDefault="00615038" w:rsidP="001E486F">
      <w:pPr>
        <w:ind w:firstLine="0"/>
        <w:rPr>
          <w:rFonts w:cstheme="minorHAnsi"/>
          <w:sz w:val="24"/>
        </w:rPr>
      </w:pPr>
    </w:p>
    <w:p w14:paraId="32AA9121" w14:textId="410C30AF" w:rsidR="007A4FC8" w:rsidRPr="000F3001" w:rsidRDefault="007A4FC8" w:rsidP="001E486F">
      <w:pPr>
        <w:ind w:firstLine="0"/>
        <w:rPr>
          <w:rFonts w:cstheme="minorHAnsi"/>
          <w:b/>
          <w:bCs/>
          <w:sz w:val="24"/>
        </w:rPr>
      </w:pPr>
      <w:r w:rsidRPr="000F3001">
        <w:rPr>
          <w:rFonts w:cstheme="minorHAnsi"/>
          <w:b/>
          <w:bCs/>
          <w:sz w:val="24"/>
        </w:rPr>
        <w:t>Contingency Plan</w:t>
      </w:r>
    </w:p>
    <w:p w14:paraId="7F32B7B0" w14:textId="707BFD64" w:rsidR="00615038" w:rsidRPr="000F3001" w:rsidRDefault="00615038" w:rsidP="0056686B">
      <w:pPr>
        <w:pStyle w:val="ListParagraph"/>
        <w:numPr>
          <w:ilvl w:val="0"/>
          <w:numId w:val="12"/>
        </w:numPr>
        <w:rPr>
          <w:rFonts w:cstheme="minorHAnsi"/>
          <w:sz w:val="24"/>
        </w:rPr>
      </w:pPr>
      <w:r w:rsidRPr="000F3001">
        <w:rPr>
          <w:rFonts w:cstheme="minorHAnsi"/>
          <w:b/>
          <w:bCs/>
          <w:sz w:val="24"/>
        </w:rPr>
        <w:t>Underfitting</w:t>
      </w:r>
      <w:r w:rsidRPr="000F3001">
        <w:rPr>
          <w:rFonts w:cstheme="minorHAnsi"/>
          <w:sz w:val="24"/>
        </w:rPr>
        <w:t xml:space="preserve">: </w:t>
      </w:r>
      <w:r w:rsidRPr="000F3001">
        <w:rPr>
          <w:rFonts w:cstheme="minorHAnsi"/>
          <w:sz w:val="24"/>
        </w:rPr>
        <w:t>If this data proves to be underfit for effective analysis, we may need to seek out additional data, or another data source altogether</w:t>
      </w:r>
      <w:r w:rsidR="0056686B" w:rsidRPr="000F3001">
        <w:rPr>
          <w:rFonts w:cstheme="minorHAnsi"/>
          <w:sz w:val="24"/>
        </w:rPr>
        <w:t>. One such data source is the restaurant revenue prediction dataset from a Kaggle competition in 2015 (Ozer et al, 2015).</w:t>
      </w:r>
    </w:p>
    <w:p w14:paraId="57BDC988" w14:textId="7D81C2DB" w:rsidR="00615038" w:rsidRPr="000F3001" w:rsidRDefault="0056686B" w:rsidP="0056686B">
      <w:pPr>
        <w:ind w:left="720" w:hanging="360"/>
        <w:rPr>
          <w:rFonts w:cstheme="minorHAnsi"/>
          <w:sz w:val="24"/>
        </w:rPr>
      </w:pPr>
      <w:r w:rsidRPr="000F3001">
        <w:rPr>
          <w:rFonts w:cstheme="minorHAnsi"/>
          <w:sz w:val="24"/>
        </w:rPr>
        <w:t>-</w:t>
      </w:r>
      <w:r w:rsidRPr="000F3001">
        <w:rPr>
          <w:rFonts w:cstheme="minorHAnsi"/>
          <w:sz w:val="24"/>
        </w:rPr>
        <w:tab/>
      </w:r>
      <w:r w:rsidR="00615038" w:rsidRPr="000F3001">
        <w:rPr>
          <w:rFonts w:cstheme="minorHAnsi"/>
          <w:b/>
          <w:bCs/>
          <w:sz w:val="24"/>
        </w:rPr>
        <w:t xml:space="preserve">Overfitting: </w:t>
      </w:r>
      <w:r w:rsidR="00615038" w:rsidRPr="000F3001">
        <w:rPr>
          <w:rFonts w:cstheme="minorHAnsi"/>
          <w:sz w:val="24"/>
        </w:rPr>
        <w:t>If the data is too overfit, or the models are very inaccurate, we should adjust hyperparameters or seek alternative models</w:t>
      </w:r>
      <w:r w:rsidRPr="000F3001">
        <w:rPr>
          <w:rFonts w:cstheme="minorHAnsi"/>
          <w:sz w:val="24"/>
        </w:rPr>
        <w:t xml:space="preserve"> such as random forest regression or K-nearest-neighbors regression. </w:t>
      </w:r>
    </w:p>
    <w:p w14:paraId="2F340B90" w14:textId="6AC26584" w:rsidR="007879A0" w:rsidRPr="000F3001" w:rsidRDefault="0056686B" w:rsidP="0056686B">
      <w:pPr>
        <w:ind w:left="720" w:hanging="360"/>
        <w:rPr>
          <w:rFonts w:cstheme="minorHAnsi"/>
          <w:sz w:val="24"/>
        </w:rPr>
      </w:pPr>
      <w:r w:rsidRPr="000F3001">
        <w:rPr>
          <w:rFonts w:cstheme="minorHAnsi"/>
          <w:sz w:val="24"/>
        </w:rPr>
        <w:lastRenderedPageBreak/>
        <w:t>-</w:t>
      </w:r>
      <w:r w:rsidRPr="000F3001">
        <w:rPr>
          <w:rFonts w:cstheme="minorHAnsi"/>
          <w:sz w:val="24"/>
        </w:rPr>
        <w:tab/>
      </w:r>
      <w:r w:rsidRPr="000F3001">
        <w:rPr>
          <w:rFonts w:cstheme="minorHAnsi"/>
          <w:b/>
          <w:bCs/>
          <w:sz w:val="24"/>
        </w:rPr>
        <w:t>Variability</w:t>
      </w:r>
      <w:r w:rsidRPr="000F3001">
        <w:rPr>
          <w:rFonts w:cstheme="minorHAnsi"/>
          <w:sz w:val="24"/>
        </w:rPr>
        <w:t xml:space="preserve">: </w:t>
      </w:r>
      <w:r w:rsidR="00615038" w:rsidRPr="000F3001">
        <w:rPr>
          <w:rFonts w:cstheme="minorHAnsi"/>
          <w:sz w:val="24"/>
        </w:rPr>
        <w:t>If there is too much variability</w:t>
      </w:r>
      <w:r w:rsidRPr="000F3001">
        <w:rPr>
          <w:rFonts w:cstheme="minorHAnsi"/>
          <w:sz w:val="24"/>
        </w:rPr>
        <w:t xml:space="preserve"> in the data</w:t>
      </w:r>
      <w:r w:rsidR="00615038" w:rsidRPr="000F3001">
        <w:rPr>
          <w:rFonts w:cstheme="minorHAnsi"/>
          <w:sz w:val="24"/>
        </w:rPr>
        <w:t xml:space="preserve">, there may be confounding </w:t>
      </w:r>
      <w:r w:rsidRPr="000F3001">
        <w:rPr>
          <w:rFonts w:cstheme="minorHAnsi"/>
          <w:sz w:val="24"/>
        </w:rPr>
        <w:t>factors</w:t>
      </w:r>
      <w:r w:rsidR="00615038" w:rsidRPr="000F3001">
        <w:rPr>
          <w:rFonts w:cstheme="minorHAnsi"/>
          <w:sz w:val="24"/>
        </w:rPr>
        <w:t xml:space="preserve"> that should be taken care of</w:t>
      </w:r>
      <w:r w:rsidRPr="000F3001">
        <w:rPr>
          <w:rFonts w:cstheme="minorHAnsi"/>
          <w:sz w:val="24"/>
        </w:rPr>
        <w:t>.</w:t>
      </w:r>
      <w:r w:rsidR="00615038" w:rsidRPr="000F3001">
        <w:rPr>
          <w:rFonts w:cstheme="minorHAnsi"/>
          <w:sz w:val="24"/>
        </w:rPr>
        <w:t xml:space="preserve"> </w:t>
      </w:r>
      <w:r w:rsidR="00F32251" w:rsidRPr="000F3001">
        <w:rPr>
          <w:rFonts w:cstheme="minorHAnsi"/>
          <w:sz w:val="24"/>
        </w:rPr>
        <w:t xml:space="preserve">We may need to then remove outliers, mathematically transform certain variables, or get rid of some variables altogether. </w:t>
      </w:r>
    </w:p>
    <w:p w14:paraId="3687F282" w14:textId="77777777" w:rsidR="00615038" w:rsidRPr="000F3001" w:rsidRDefault="00615038" w:rsidP="00615038">
      <w:pPr>
        <w:ind w:firstLine="0"/>
        <w:rPr>
          <w:rFonts w:cstheme="minorHAnsi"/>
          <w:sz w:val="24"/>
        </w:rPr>
      </w:pPr>
    </w:p>
    <w:p w14:paraId="7AFC2D13" w14:textId="77777777" w:rsidR="00615038" w:rsidRPr="000F3001" w:rsidRDefault="00615038" w:rsidP="00615038">
      <w:pPr>
        <w:ind w:firstLine="0"/>
        <w:rPr>
          <w:rFonts w:cstheme="minorHAnsi"/>
          <w:sz w:val="24"/>
        </w:rPr>
      </w:pPr>
    </w:p>
    <w:p w14:paraId="30694A19" w14:textId="63B9A7D6" w:rsidR="00A417C1" w:rsidRPr="000F3001" w:rsidRDefault="00CC6416" w:rsidP="001E486F">
      <w:pPr>
        <w:pStyle w:val="Heading3"/>
        <w:rPr>
          <w:rFonts w:asciiTheme="minorHAnsi" w:hAnsiTheme="minorHAnsi" w:cstheme="minorHAnsi"/>
          <w:i w:val="0"/>
          <w:iCs/>
          <w:sz w:val="24"/>
        </w:rPr>
      </w:pPr>
      <w:r w:rsidRPr="000F3001">
        <w:rPr>
          <w:rFonts w:asciiTheme="minorHAnsi" w:hAnsiTheme="minorHAnsi" w:cstheme="minorHAnsi"/>
          <w:i w:val="0"/>
          <w:iCs/>
          <w:sz w:val="24"/>
        </w:rPr>
        <w:t>References</w:t>
      </w:r>
    </w:p>
    <w:p w14:paraId="73D66342" w14:textId="6B91D7B4" w:rsidR="68E35553" w:rsidRPr="000F3001" w:rsidRDefault="005B282C" w:rsidP="001E486F">
      <w:pPr>
        <w:rPr>
          <w:rFonts w:cstheme="minorHAnsi"/>
          <w:noProof/>
          <w:sz w:val="24"/>
        </w:rPr>
      </w:pPr>
      <w:r w:rsidRPr="000F3001">
        <w:rPr>
          <w:rFonts w:cstheme="minorHAnsi"/>
          <w:noProof/>
          <w:sz w:val="24"/>
        </w:rPr>
        <w:t xml:space="preserve">Letchinger, C. (2013). </w:t>
      </w:r>
      <w:r w:rsidRPr="000F3001">
        <w:rPr>
          <w:rFonts w:cstheme="minorHAnsi"/>
          <w:i/>
          <w:iCs/>
          <w:noProof/>
          <w:sz w:val="24"/>
        </w:rPr>
        <w:t>The Anatomy of Restaurant Failure: Dead Man Walking.</w:t>
      </w:r>
      <w:r w:rsidRPr="000F3001">
        <w:rPr>
          <w:rFonts w:cstheme="minorHAnsi"/>
          <w:noProof/>
          <w:sz w:val="24"/>
        </w:rPr>
        <w:t xml:space="preserve"> Menu Cover Depot.</w:t>
      </w:r>
      <w:r w:rsidR="00F32251" w:rsidRPr="000F3001">
        <w:rPr>
          <w:rFonts w:cstheme="minorHAnsi"/>
          <w:noProof/>
          <w:sz w:val="24"/>
        </w:rPr>
        <w:t xml:space="preserve"> </w:t>
      </w:r>
      <w:hyperlink r:id="rId10" w:history="1">
        <w:r w:rsidR="00ED5A64" w:rsidRPr="000F3001">
          <w:rPr>
            <w:rStyle w:val="Hyperlink"/>
            <w:rFonts w:cstheme="minorHAnsi"/>
            <w:noProof/>
            <w:sz w:val="24"/>
          </w:rPr>
          <w:t>https://www.menucoverdepot.com/resource-center/articles/restaurant-failure/</w:t>
        </w:r>
      </w:hyperlink>
    </w:p>
    <w:p w14:paraId="02AAD39D" w14:textId="063A2F3E" w:rsidR="67AE9998" w:rsidRPr="000F3001" w:rsidRDefault="00DC03FF" w:rsidP="001E486F">
      <w:pPr>
        <w:rPr>
          <w:rFonts w:cstheme="minorHAnsi"/>
          <w:noProof/>
          <w:sz w:val="24"/>
        </w:rPr>
      </w:pPr>
      <w:proofErr w:type="spellStart"/>
      <w:r w:rsidRPr="000F3001">
        <w:rPr>
          <w:rFonts w:cstheme="minorHAnsi"/>
          <w:sz w:val="24"/>
        </w:rPr>
        <w:t>Abdurakhimov</w:t>
      </w:r>
      <w:proofErr w:type="spellEnd"/>
      <w:r w:rsidRPr="000F3001">
        <w:rPr>
          <w:rFonts w:cstheme="minorHAnsi"/>
          <w:sz w:val="24"/>
        </w:rPr>
        <w:t>, M</w:t>
      </w:r>
      <w:r w:rsidRPr="000F3001">
        <w:rPr>
          <w:rFonts w:cstheme="minorHAnsi"/>
          <w:sz w:val="24"/>
        </w:rPr>
        <w:t>.</w:t>
      </w:r>
      <w:r w:rsidR="00ED5A64" w:rsidRPr="000F3001">
        <w:rPr>
          <w:rFonts w:cstheme="minorHAnsi"/>
          <w:noProof/>
          <w:sz w:val="24"/>
        </w:rPr>
        <w:t xml:space="preserve"> (2024). </w:t>
      </w:r>
      <w:r w:rsidR="00ED5A64" w:rsidRPr="000F3001">
        <w:rPr>
          <w:rFonts w:cstheme="minorHAnsi"/>
          <w:i/>
          <w:iCs/>
          <w:noProof/>
          <w:sz w:val="24"/>
        </w:rPr>
        <w:t>Restaurants Revenue Prediction [Data set]</w:t>
      </w:r>
      <w:r w:rsidR="00ED5A64" w:rsidRPr="000F3001">
        <w:rPr>
          <w:rFonts w:cstheme="minorHAnsi"/>
          <w:noProof/>
          <w:sz w:val="24"/>
        </w:rPr>
        <w:t>. Kaggle.</w:t>
      </w:r>
      <w:r w:rsidR="00F32251" w:rsidRPr="000F3001">
        <w:rPr>
          <w:rFonts w:cstheme="minorHAnsi"/>
          <w:noProof/>
          <w:sz w:val="24"/>
        </w:rPr>
        <w:t xml:space="preserve"> </w:t>
      </w:r>
      <w:hyperlink r:id="rId11" w:history="1">
        <w:r w:rsidR="00ED5A64" w:rsidRPr="000F3001">
          <w:rPr>
            <w:rStyle w:val="Hyperlink"/>
            <w:rFonts w:cstheme="minorHAnsi"/>
            <w:noProof/>
            <w:sz w:val="24"/>
          </w:rPr>
          <w:t>https://doi.or</w:t>
        </w:r>
        <w:r w:rsidR="00ED5A64" w:rsidRPr="000F3001">
          <w:rPr>
            <w:rStyle w:val="Hyperlink"/>
            <w:rFonts w:cstheme="minorHAnsi"/>
            <w:noProof/>
            <w:sz w:val="24"/>
          </w:rPr>
          <w:t>g</w:t>
        </w:r>
        <w:r w:rsidR="00ED5A64" w:rsidRPr="000F3001">
          <w:rPr>
            <w:rStyle w:val="Hyperlink"/>
            <w:rFonts w:cstheme="minorHAnsi"/>
            <w:noProof/>
            <w:sz w:val="24"/>
          </w:rPr>
          <w:t>/10.34740/KAGGLE/DSV/7420974</w:t>
        </w:r>
      </w:hyperlink>
      <w:r w:rsidR="00ED5A64" w:rsidRPr="000F3001">
        <w:rPr>
          <w:rFonts w:cstheme="minorHAnsi"/>
          <w:noProof/>
          <w:sz w:val="24"/>
        </w:rPr>
        <w:t xml:space="preserve"> </w:t>
      </w:r>
    </w:p>
    <w:p w14:paraId="6E84F298" w14:textId="550CFC3E" w:rsidR="67AE9998" w:rsidRPr="000F3001" w:rsidRDefault="0056686B" w:rsidP="001E486F">
      <w:pPr>
        <w:rPr>
          <w:rFonts w:cstheme="minorHAnsi"/>
          <w:noProof/>
          <w:sz w:val="24"/>
        </w:rPr>
      </w:pPr>
      <w:r w:rsidRPr="000F3001">
        <w:rPr>
          <w:rFonts w:cstheme="minorHAnsi"/>
          <w:noProof/>
          <w:sz w:val="24"/>
        </w:rPr>
        <w:t>Ozer</w:t>
      </w:r>
      <w:r w:rsidRPr="000F3001">
        <w:rPr>
          <w:rFonts w:cstheme="minorHAnsi"/>
          <w:noProof/>
          <w:sz w:val="24"/>
        </w:rPr>
        <w:t>, E.</w:t>
      </w:r>
      <w:r w:rsidRPr="000F3001">
        <w:rPr>
          <w:rFonts w:cstheme="minorHAnsi"/>
          <w:noProof/>
          <w:sz w:val="24"/>
        </w:rPr>
        <w:t>, O'Connell</w:t>
      </w:r>
      <w:r w:rsidRPr="000F3001">
        <w:rPr>
          <w:rFonts w:cstheme="minorHAnsi"/>
          <w:noProof/>
          <w:sz w:val="24"/>
        </w:rPr>
        <w:t>, M.</w:t>
      </w:r>
      <w:r w:rsidRPr="000F3001">
        <w:rPr>
          <w:rFonts w:cstheme="minorHAnsi"/>
          <w:noProof/>
          <w:sz w:val="24"/>
        </w:rPr>
        <w:t>, Kan</w:t>
      </w:r>
      <w:r w:rsidRPr="000F3001">
        <w:rPr>
          <w:rFonts w:cstheme="minorHAnsi"/>
          <w:noProof/>
          <w:sz w:val="24"/>
        </w:rPr>
        <w:t>, W</w:t>
      </w:r>
      <w:r w:rsidRPr="000F3001">
        <w:rPr>
          <w:rFonts w:cstheme="minorHAnsi"/>
          <w:noProof/>
          <w:sz w:val="24"/>
        </w:rPr>
        <w:t xml:space="preserve">. (2015). </w:t>
      </w:r>
      <w:r w:rsidRPr="000F3001">
        <w:rPr>
          <w:rFonts w:cstheme="minorHAnsi"/>
          <w:i/>
          <w:iCs/>
          <w:noProof/>
          <w:sz w:val="24"/>
        </w:rPr>
        <w:t>Restaurant Revenue Prediction</w:t>
      </w:r>
      <w:r w:rsidRPr="000F3001">
        <w:rPr>
          <w:rFonts w:cstheme="minorHAnsi"/>
          <w:noProof/>
          <w:sz w:val="24"/>
        </w:rPr>
        <w:t xml:space="preserve">. Kaggle. </w:t>
      </w:r>
      <w:hyperlink r:id="rId12" w:history="1">
        <w:r w:rsidRPr="000F3001">
          <w:rPr>
            <w:rStyle w:val="Hyperlink"/>
            <w:rFonts w:cstheme="minorHAnsi"/>
            <w:noProof/>
            <w:sz w:val="24"/>
          </w:rPr>
          <w:t>https://kaggle.com/</w:t>
        </w:r>
        <w:r w:rsidRPr="000F3001">
          <w:rPr>
            <w:rStyle w:val="Hyperlink"/>
            <w:rFonts w:cstheme="minorHAnsi"/>
            <w:noProof/>
            <w:sz w:val="24"/>
          </w:rPr>
          <w:t>c</w:t>
        </w:r>
        <w:r w:rsidRPr="000F3001">
          <w:rPr>
            <w:rStyle w:val="Hyperlink"/>
            <w:rFonts w:cstheme="minorHAnsi"/>
            <w:noProof/>
            <w:sz w:val="24"/>
          </w:rPr>
          <w:t>ompetitions/restaurant-revenue-prediction</w:t>
        </w:r>
      </w:hyperlink>
      <w:r w:rsidRPr="000F3001">
        <w:rPr>
          <w:rFonts w:cstheme="minorHAnsi"/>
          <w:noProof/>
          <w:sz w:val="24"/>
        </w:rPr>
        <w:t xml:space="preserve"> </w:t>
      </w:r>
    </w:p>
    <w:p w14:paraId="21844321" w14:textId="521EA774" w:rsidR="00F32251" w:rsidRPr="000F3001" w:rsidRDefault="00F32251" w:rsidP="00F32251">
      <w:pPr>
        <w:ind w:firstLine="0"/>
        <w:rPr>
          <w:rFonts w:cstheme="minorHAnsi"/>
          <w:noProof/>
          <w:sz w:val="24"/>
        </w:rPr>
      </w:pPr>
      <w:r w:rsidRPr="000F3001">
        <w:rPr>
          <w:rFonts w:cstheme="minorHAnsi"/>
          <w:noProof/>
          <w:sz w:val="24"/>
        </w:rPr>
        <w:t xml:space="preserve"> </w:t>
      </w:r>
      <w:r w:rsidRPr="000F3001">
        <w:rPr>
          <w:rFonts w:cstheme="minorHAnsi"/>
          <w:noProof/>
          <w:sz w:val="24"/>
        </w:rPr>
        <w:tab/>
        <w:t xml:space="preserve">Smilansky, V. (2023). </w:t>
      </w:r>
      <w:r w:rsidRPr="000F3001">
        <w:rPr>
          <w:rFonts w:cstheme="minorHAnsi"/>
          <w:i/>
          <w:iCs/>
          <w:noProof/>
          <w:sz w:val="24"/>
        </w:rPr>
        <w:t>Data-driven decision making: How to use data to make more informed decisions</w:t>
      </w:r>
      <w:r w:rsidRPr="000F3001">
        <w:rPr>
          <w:rFonts w:cstheme="minorHAnsi"/>
          <w:noProof/>
          <w:sz w:val="24"/>
        </w:rPr>
        <w:t xml:space="preserve">. ThoughtSpot. </w:t>
      </w:r>
      <w:hyperlink r:id="rId13" w:history="1">
        <w:r w:rsidRPr="000F3001">
          <w:rPr>
            <w:rStyle w:val="Hyperlink"/>
            <w:rFonts w:cstheme="minorHAnsi"/>
            <w:noProof/>
            <w:sz w:val="24"/>
          </w:rPr>
          <w:t>https://www.thoughtspot.com/data-trends/best-practices/data-driven-decision-making</w:t>
        </w:r>
      </w:hyperlink>
    </w:p>
    <w:p w14:paraId="29319B7E" w14:textId="77289A4F" w:rsidR="00F32251" w:rsidRPr="000F3001" w:rsidRDefault="00F32251" w:rsidP="00F32251">
      <w:pPr>
        <w:ind w:firstLine="0"/>
        <w:rPr>
          <w:rFonts w:cstheme="minorHAnsi"/>
          <w:noProof/>
          <w:sz w:val="24"/>
        </w:rPr>
      </w:pPr>
      <w:r w:rsidRPr="000F3001">
        <w:rPr>
          <w:rFonts w:cstheme="minorHAnsi"/>
          <w:noProof/>
          <w:sz w:val="24"/>
        </w:rPr>
        <w:tab/>
        <w:t xml:space="preserve">Chugh, A. (2020). </w:t>
      </w:r>
      <w:r w:rsidRPr="000F3001">
        <w:rPr>
          <w:rFonts w:cstheme="minorHAnsi"/>
          <w:i/>
          <w:iCs/>
          <w:noProof/>
          <w:sz w:val="24"/>
        </w:rPr>
        <w:t>MAE, MSE, RMSE, Coefficient of Determination, Adjusted R Squared — Which Metric is Better?</w:t>
      </w:r>
      <w:r w:rsidRPr="000F3001">
        <w:rPr>
          <w:rFonts w:cstheme="minorHAnsi"/>
          <w:noProof/>
          <w:sz w:val="24"/>
        </w:rPr>
        <w:t xml:space="preserve">. Medium. </w:t>
      </w:r>
      <w:hyperlink r:id="rId14" w:history="1">
        <w:r w:rsidRPr="000F3001">
          <w:rPr>
            <w:rStyle w:val="Hyperlink"/>
            <w:rFonts w:cstheme="minorHAnsi"/>
            <w:noProof/>
            <w:sz w:val="24"/>
          </w:rPr>
          <w:t>https://medium.com/analytics-vidhya/mae-mse-rmse-coefficient-of-determination-adjusted-r-squared-which-metric-is-better-cd0326a5697e</w:t>
        </w:r>
      </w:hyperlink>
    </w:p>
    <w:p w14:paraId="3A840F00" w14:textId="67F0B14C" w:rsidR="00F32251" w:rsidRPr="000F3001" w:rsidRDefault="00F32251" w:rsidP="000F3001">
      <w:pPr>
        <w:ind w:firstLine="0"/>
        <w:jc w:val="both"/>
        <w:rPr>
          <w:rFonts w:cstheme="minorHAnsi"/>
          <w:noProof/>
          <w:sz w:val="24"/>
        </w:rPr>
      </w:pPr>
      <w:r w:rsidRPr="000F3001">
        <w:rPr>
          <w:rFonts w:cstheme="minorHAnsi"/>
          <w:noProof/>
          <w:sz w:val="24"/>
        </w:rPr>
        <w:tab/>
      </w:r>
      <w:r w:rsidR="000F3001" w:rsidRPr="000F3001">
        <w:rPr>
          <w:rFonts w:cstheme="minorHAnsi"/>
          <w:noProof/>
          <w:sz w:val="24"/>
        </w:rPr>
        <w:t xml:space="preserve">Lindgren, I. (2019). </w:t>
      </w:r>
      <w:r w:rsidR="000F3001" w:rsidRPr="000F3001">
        <w:rPr>
          <w:rFonts w:cstheme="minorHAnsi"/>
          <w:i/>
          <w:iCs/>
          <w:noProof/>
          <w:sz w:val="24"/>
        </w:rPr>
        <w:t>The Dangers of Under-fitting and Over-fitting</w:t>
      </w:r>
      <w:r w:rsidR="000F3001" w:rsidRPr="000F3001">
        <w:rPr>
          <w:rFonts w:cstheme="minorHAnsi"/>
          <w:noProof/>
          <w:sz w:val="24"/>
        </w:rPr>
        <w:t xml:space="preserve">. Medium. </w:t>
      </w:r>
    </w:p>
    <w:p w14:paraId="4408309C" w14:textId="4CC0BF0E" w:rsidR="000F3001" w:rsidRPr="000F3001" w:rsidRDefault="000F3001" w:rsidP="000F3001">
      <w:pPr>
        <w:ind w:firstLine="0"/>
        <w:jc w:val="both"/>
        <w:rPr>
          <w:rFonts w:cstheme="minorHAnsi"/>
          <w:noProof/>
          <w:sz w:val="24"/>
        </w:rPr>
      </w:pPr>
      <w:hyperlink r:id="rId15" w:history="1">
        <w:r w:rsidRPr="000F3001">
          <w:rPr>
            <w:rStyle w:val="Hyperlink"/>
            <w:rFonts w:cstheme="minorHAnsi"/>
            <w:noProof/>
            <w:sz w:val="24"/>
          </w:rPr>
          <w:t>https://medium.com/analytics-vidhya/the-dangers-of-under-fitting-and-over-fitting-495f9efa1847</w:t>
        </w:r>
      </w:hyperlink>
      <w:r w:rsidRPr="000F3001">
        <w:rPr>
          <w:rFonts w:cstheme="minorHAnsi"/>
          <w:noProof/>
          <w:sz w:val="24"/>
        </w:rPr>
        <w:t xml:space="preserve"> </w:t>
      </w:r>
    </w:p>
    <w:p w14:paraId="5EF69203" w14:textId="77777777" w:rsidR="002F2926" w:rsidRPr="000F3001" w:rsidRDefault="002F2926" w:rsidP="001E486F">
      <w:pPr>
        <w:rPr>
          <w:rFonts w:cstheme="minorHAnsi"/>
          <w:sz w:val="24"/>
        </w:rPr>
      </w:pPr>
    </w:p>
    <w:p w14:paraId="70CF2D33" w14:textId="77777777" w:rsidR="002F2926" w:rsidRPr="000F3001" w:rsidRDefault="002F2926" w:rsidP="001E486F">
      <w:pPr>
        <w:rPr>
          <w:rFonts w:cstheme="minorHAnsi"/>
          <w:sz w:val="24"/>
        </w:rPr>
      </w:pPr>
    </w:p>
    <w:p w14:paraId="178E329A" w14:textId="77777777" w:rsidR="002F2926" w:rsidRPr="000F3001" w:rsidRDefault="002F2926" w:rsidP="001E486F">
      <w:pPr>
        <w:rPr>
          <w:rFonts w:cstheme="minorHAnsi"/>
          <w:sz w:val="24"/>
        </w:rPr>
      </w:pPr>
    </w:p>
    <w:p w14:paraId="11DBC3E1" w14:textId="77777777" w:rsidR="002F2926" w:rsidRPr="000F3001" w:rsidRDefault="002F2926" w:rsidP="001E486F">
      <w:pPr>
        <w:rPr>
          <w:rFonts w:cstheme="minorHAnsi"/>
          <w:sz w:val="24"/>
        </w:rPr>
      </w:pPr>
    </w:p>
    <w:p w14:paraId="20C7249C" w14:textId="77777777" w:rsidR="002F2926" w:rsidRPr="000F3001" w:rsidRDefault="002F2926" w:rsidP="001E486F">
      <w:pPr>
        <w:rPr>
          <w:rFonts w:cstheme="minorHAnsi"/>
          <w:sz w:val="24"/>
        </w:rPr>
      </w:pPr>
    </w:p>
    <w:p w14:paraId="74ACB694" w14:textId="77777777" w:rsidR="002F2926" w:rsidRPr="000F3001" w:rsidRDefault="002F2926" w:rsidP="001E486F">
      <w:pPr>
        <w:rPr>
          <w:rFonts w:cstheme="minorHAnsi"/>
          <w:sz w:val="24"/>
        </w:rPr>
      </w:pPr>
    </w:p>
    <w:p w14:paraId="17EDD747" w14:textId="77777777" w:rsidR="002F2926" w:rsidRPr="000F3001" w:rsidRDefault="002F2926" w:rsidP="001E486F">
      <w:pPr>
        <w:rPr>
          <w:rFonts w:cstheme="minorHAnsi"/>
          <w:sz w:val="24"/>
        </w:rPr>
      </w:pPr>
    </w:p>
    <w:p w14:paraId="3475ECEB" w14:textId="77777777" w:rsidR="002F2926" w:rsidRPr="000F3001" w:rsidRDefault="002F2926" w:rsidP="001E486F">
      <w:pPr>
        <w:rPr>
          <w:rFonts w:cstheme="minorHAnsi"/>
          <w:sz w:val="24"/>
        </w:rPr>
      </w:pPr>
    </w:p>
    <w:p w14:paraId="6622CCFE" w14:textId="77777777" w:rsidR="00DC03FF" w:rsidRPr="000F3001" w:rsidRDefault="00DC03FF" w:rsidP="001E486F">
      <w:pPr>
        <w:rPr>
          <w:rFonts w:cstheme="minorHAnsi"/>
          <w:sz w:val="24"/>
        </w:rPr>
      </w:pPr>
    </w:p>
    <w:sectPr w:rsidR="00DC03FF" w:rsidRPr="000F3001">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EDAC" w14:textId="77777777" w:rsidR="00735DDD" w:rsidRDefault="00735DDD">
      <w:pPr>
        <w:spacing w:line="240" w:lineRule="auto"/>
      </w:pPr>
      <w:r>
        <w:separator/>
      </w:r>
    </w:p>
    <w:p w14:paraId="0971CDA2" w14:textId="77777777" w:rsidR="00735DDD" w:rsidRDefault="00735DDD"/>
  </w:endnote>
  <w:endnote w:type="continuationSeparator" w:id="0">
    <w:p w14:paraId="56686E69" w14:textId="77777777" w:rsidR="00735DDD" w:rsidRDefault="00735DDD">
      <w:pPr>
        <w:spacing w:line="240" w:lineRule="auto"/>
      </w:pPr>
      <w:r>
        <w:continuationSeparator/>
      </w:r>
    </w:p>
    <w:p w14:paraId="7F60992B" w14:textId="77777777" w:rsidR="00735DDD" w:rsidRDefault="00735D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88415" w14:textId="77777777" w:rsidR="00735DDD" w:rsidRDefault="00735DDD">
      <w:pPr>
        <w:spacing w:line="240" w:lineRule="auto"/>
      </w:pPr>
      <w:r>
        <w:separator/>
      </w:r>
    </w:p>
    <w:p w14:paraId="2FBFD3C6" w14:textId="77777777" w:rsidR="00735DDD" w:rsidRDefault="00735DDD"/>
  </w:footnote>
  <w:footnote w:type="continuationSeparator" w:id="0">
    <w:p w14:paraId="52795657" w14:textId="77777777" w:rsidR="00735DDD" w:rsidRDefault="00735DDD">
      <w:pPr>
        <w:spacing w:line="240" w:lineRule="auto"/>
      </w:pPr>
      <w:r>
        <w:continuationSeparator/>
      </w:r>
    </w:p>
    <w:p w14:paraId="13F2372D" w14:textId="77777777" w:rsidR="00735DDD" w:rsidRDefault="00735D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70DE"/>
    <w:rsid w:val="00023AFE"/>
    <w:rsid w:val="00036004"/>
    <w:rsid w:val="00082C32"/>
    <w:rsid w:val="000A3D9B"/>
    <w:rsid w:val="000D4642"/>
    <w:rsid w:val="000D539D"/>
    <w:rsid w:val="000F3001"/>
    <w:rsid w:val="00116273"/>
    <w:rsid w:val="001661D2"/>
    <w:rsid w:val="001926F0"/>
    <w:rsid w:val="0019441A"/>
    <w:rsid w:val="001E486F"/>
    <w:rsid w:val="001E7C6A"/>
    <w:rsid w:val="002C79E6"/>
    <w:rsid w:val="002F2926"/>
    <w:rsid w:val="002F3AE9"/>
    <w:rsid w:val="0034199D"/>
    <w:rsid w:val="003804CC"/>
    <w:rsid w:val="00382939"/>
    <w:rsid w:val="003E7967"/>
    <w:rsid w:val="00467AFD"/>
    <w:rsid w:val="0056686B"/>
    <w:rsid w:val="005B282C"/>
    <w:rsid w:val="005C199E"/>
    <w:rsid w:val="00615038"/>
    <w:rsid w:val="006449E4"/>
    <w:rsid w:val="00662CE3"/>
    <w:rsid w:val="00664C1A"/>
    <w:rsid w:val="00670805"/>
    <w:rsid w:val="00680982"/>
    <w:rsid w:val="006A5280"/>
    <w:rsid w:val="006C1925"/>
    <w:rsid w:val="00735DDD"/>
    <w:rsid w:val="007879A0"/>
    <w:rsid w:val="007948A3"/>
    <w:rsid w:val="007A4FC8"/>
    <w:rsid w:val="007B1411"/>
    <w:rsid w:val="0087407D"/>
    <w:rsid w:val="00A20B99"/>
    <w:rsid w:val="00A417C1"/>
    <w:rsid w:val="00A65A61"/>
    <w:rsid w:val="00B863FB"/>
    <w:rsid w:val="00B86440"/>
    <w:rsid w:val="00BA37E7"/>
    <w:rsid w:val="00BB2D6F"/>
    <w:rsid w:val="00C00F8F"/>
    <w:rsid w:val="00C03068"/>
    <w:rsid w:val="00CC6416"/>
    <w:rsid w:val="00D1224D"/>
    <w:rsid w:val="00D13473"/>
    <w:rsid w:val="00D620FD"/>
    <w:rsid w:val="00D72BC4"/>
    <w:rsid w:val="00D91044"/>
    <w:rsid w:val="00DC03FF"/>
    <w:rsid w:val="00DE699C"/>
    <w:rsid w:val="00E375DC"/>
    <w:rsid w:val="00E67454"/>
    <w:rsid w:val="00ED5A64"/>
    <w:rsid w:val="00EF55C5"/>
    <w:rsid w:val="00F32251"/>
    <w:rsid w:val="00F6242A"/>
    <w:rsid w:val="00F84DBB"/>
    <w:rsid w:val="00F97727"/>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houghtspot.com/data-trends/best-practices/data-driven-decision-mak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kaggle.com/competitions/restaurant-revenue-predictio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4740/KAGGLE/DSV/7420974" TargetMode="External"/><Relationship Id="rId5" Type="http://schemas.openxmlformats.org/officeDocument/2006/relationships/styles" Target="styles.xml"/><Relationship Id="rId15" Type="http://schemas.openxmlformats.org/officeDocument/2006/relationships/hyperlink" Target="https://medium.com/analytics-vidhya/the-dangers-of-under-fitting-and-over-fitting-495f9efa1847" TargetMode="External"/><Relationship Id="rId23" Type="http://schemas.openxmlformats.org/officeDocument/2006/relationships/theme" Target="theme/theme1.xml"/><Relationship Id="rId10" Type="http://schemas.openxmlformats.org/officeDocument/2006/relationships/hyperlink" Target="https://www.menucoverdepot.com/resource-center/articles/restaurant-failure/"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ium.com/analytics-vidhya/mae-mse-rmse-coefficient-of-determination-adjusted-r-squared-which-metric-is-better-cd0326a5697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C:\Users\dbzda\AppData\Roaming\Microsoft\Templates\Student APA Style paper 7th edition.dotx</Template>
  <TotalTime>0</TotalTime>
  <Pages>8</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2024-06-14T23:28:00Z</dcterms:created>
  <dcterms:modified xsi:type="dcterms:W3CDTF">2024-06-14T23:28:00Z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