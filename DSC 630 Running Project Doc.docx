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359F4" w14:textId="77777777" w:rsidR="002C79E6" w:rsidRDefault="002C79E6" w:rsidP="002C79E6"/>
    <w:p w14:paraId="0AEE9EAA" w14:textId="77777777" w:rsidR="002C79E6" w:rsidRDefault="002C79E6" w:rsidP="002C79E6"/>
    <w:p w14:paraId="7F499BFF" w14:textId="77777777" w:rsidR="002C79E6" w:rsidRDefault="002C79E6" w:rsidP="002C79E6"/>
    <w:p w14:paraId="45F28756" w14:textId="77777777" w:rsidR="002C79E6" w:rsidRDefault="002C79E6" w:rsidP="002C79E6"/>
    <w:p w14:paraId="043ED845" w14:textId="77777777" w:rsidR="002C79E6" w:rsidRDefault="002C79E6" w:rsidP="002C79E6"/>
    <w:p w14:paraId="79FB835D" w14:textId="470702DE" w:rsidR="6A36C4BF" w:rsidRPr="00B863FB" w:rsidRDefault="00CC6416" w:rsidP="00B863FB">
      <w:pPr>
        <w:pStyle w:val="Title"/>
      </w:pPr>
      <w:r>
        <w:t>Term Project Proposal</w:t>
      </w:r>
    </w:p>
    <w:p w14:paraId="40EB7EBF" w14:textId="01082DE4" w:rsidR="201D26C8" w:rsidRDefault="201D26C8" w:rsidP="002C79E6">
      <w:pPr>
        <w:pStyle w:val="Subtitle"/>
      </w:pPr>
    </w:p>
    <w:p w14:paraId="256A37E2" w14:textId="246D4FD0" w:rsidR="00A417C1" w:rsidRDefault="00A20B99" w:rsidP="002C79E6">
      <w:pPr>
        <w:pStyle w:val="Subtitle"/>
      </w:pPr>
      <w:r>
        <w:t>David D Berberena</w:t>
      </w:r>
      <w:r w:rsidR="00CC6416">
        <w:t>, Brian Mann</w:t>
      </w:r>
    </w:p>
    <w:p w14:paraId="76EEB26A" w14:textId="59732A72" w:rsidR="002C79E6" w:rsidRDefault="00A20B99" w:rsidP="002C79E6">
      <w:pPr>
        <w:pStyle w:val="Subtitle"/>
      </w:pPr>
      <w:r>
        <w:t>Bellevue University</w:t>
      </w:r>
    </w:p>
    <w:p w14:paraId="3E3F7A21" w14:textId="2E1C8FD3" w:rsidR="002C79E6" w:rsidRDefault="00A20B99" w:rsidP="002C79E6">
      <w:pPr>
        <w:pStyle w:val="Subtitle"/>
      </w:pPr>
      <w:r>
        <w:t xml:space="preserve">DSC </w:t>
      </w:r>
      <w:r w:rsidR="00CC6416">
        <w:t>630</w:t>
      </w:r>
      <w:r>
        <w:t xml:space="preserve"> </w:t>
      </w:r>
      <w:r w:rsidR="00CC6416">
        <w:t>Predictive Analytics</w:t>
      </w:r>
    </w:p>
    <w:p w14:paraId="243D13F0" w14:textId="45059830" w:rsidR="002C79E6" w:rsidRDefault="00CC6416" w:rsidP="002C79E6">
      <w:pPr>
        <w:pStyle w:val="Subtitle"/>
      </w:pPr>
      <w:r>
        <w:t>Andrew Hua</w:t>
      </w:r>
    </w:p>
    <w:p w14:paraId="5632B0C2" w14:textId="3E767228" w:rsidR="201D26C8" w:rsidRDefault="00CC6416" w:rsidP="002C79E6">
      <w:pPr>
        <w:pStyle w:val="Subtitle"/>
      </w:pPr>
      <w:r>
        <w:t>June 16, 2024</w:t>
      </w:r>
    </w:p>
    <w:p w14:paraId="71B3E2C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D0F15F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6CAE81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135C2A0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6781D8F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912E1F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472E970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7725671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23BD0166" w14:textId="77777777" w:rsidR="00CC6416" w:rsidRPr="00B863FB" w:rsidRDefault="00CC6416" w:rsidP="00CC6416">
      <w:pPr>
        <w:pStyle w:val="Title"/>
      </w:pPr>
      <w:r>
        <w:lastRenderedPageBreak/>
        <w:t>Term Project Proposal</w:t>
      </w:r>
    </w:p>
    <w:p w14:paraId="1BE17197" w14:textId="54102592" w:rsidR="00A417C1" w:rsidRDefault="00CC6416" w:rsidP="00662CE3">
      <w:r>
        <w:t>Introductory outlining of business problem and audience</w:t>
      </w:r>
    </w:p>
    <w:p w14:paraId="32CF6F58" w14:textId="726A0FAD" w:rsidR="00A417C1" w:rsidRDefault="00CC6416" w:rsidP="001661D2">
      <w:pPr>
        <w:pStyle w:val="Heading1"/>
        <w:jc w:val="left"/>
        <w:rPr>
          <w:rFonts w:ascii="Calibri" w:eastAsia="Calibri" w:hAnsi="Calibri" w:cs="Calibri"/>
          <w:szCs w:val="22"/>
        </w:rPr>
      </w:pPr>
      <w:r>
        <w:t>Datasets</w:t>
      </w:r>
    </w:p>
    <w:p w14:paraId="5AEF535E" w14:textId="4DBD70D9" w:rsidR="00A417C1" w:rsidRPr="00B863FB" w:rsidRDefault="00CC6416" w:rsidP="00B863FB">
      <w:r>
        <w:t xml:space="preserve">Explanation of datasets </w:t>
      </w:r>
    </w:p>
    <w:p w14:paraId="2A5E132B" w14:textId="57A2A06B" w:rsidR="00A417C1" w:rsidRDefault="00CC6416" w:rsidP="00B863FB">
      <w:pPr>
        <w:pStyle w:val="Heading2"/>
      </w:pPr>
      <w:r>
        <w:t>Extra Notes</w:t>
      </w:r>
    </w:p>
    <w:p w14:paraId="29823914" w14:textId="7F516558" w:rsidR="00CC6416" w:rsidRPr="00CC6416" w:rsidRDefault="00CC6416" w:rsidP="00CC6416">
      <w:r>
        <w:t>Additional information</w:t>
      </w:r>
    </w:p>
    <w:p w14:paraId="30694A19" w14:textId="3FFBC913" w:rsidR="00A417C1" w:rsidRPr="00DE699C" w:rsidRDefault="00CC6416" w:rsidP="00C00F8F">
      <w:pPr>
        <w:pStyle w:val="Heading3"/>
        <w:rPr>
          <w:i w:val="0"/>
          <w:iCs/>
        </w:rPr>
      </w:pPr>
      <w:r>
        <w:rPr>
          <w:i w:val="0"/>
          <w:iCs/>
        </w:rPr>
        <w:t>Conclusion/References</w:t>
      </w:r>
    </w:p>
    <w:p w14:paraId="59BE47D4" w14:textId="4B4E8CCA" w:rsidR="00A417C1" w:rsidRDefault="00CC6416" w:rsidP="00B863FB">
      <w:pPr>
        <w:rPr>
          <w:noProof/>
        </w:rPr>
      </w:pPr>
      <w:r>
        <w:rPr>
          <w:noProof/>
        </w:rPr>
        <w:t>Wrap-up/citing information and datasets</w:t>
      </w:r>
    </w:p>
    <w:p w14:paraId="73D66342" w14:textId="77777777" w:rsidR="68E35553" w:rsidRDefault="68E35553" w:rsidP="00B863FB">
      <w:pPr>
        <w:rPr>
          <w:noProof/>
        </w:rPr>
      </w:pPr>
    </w:p>
    <w:p w14:paraId="02AAD39D" w14:textId="77777777" w:rsidR="67AE9998" w:rsidRDefault="67AE9998" w:rsidP="00B863FB">
      <w:pPr>
        <w:rPr>
          <w:noProof/>
        </w:rPr>
      </w:pPr>
    </w:p>
    <w:p w14:paraId="6E84F298" w14:textId="77777777" w:rsidR="67AE9998" w:rsidRDefault="67AE9998" w:rsidP="00B863FB">
      <w:pPr>
        <w:rPr>
          <w:noProof/>
        </w:rPr>
      </w:pPr>
    </w:p>
    <w:p w14:paraId="7D5B92C6" w14:textId="77777777" w:rsidR="4A446072" w:rsidRDefault="4A446072" w:rsidP="00B863FB">
      <w:pPr>
        <w:rPr>
          <w:noProof/>
          <w:color w:val="000000" w:themeColor="text2"/>
        </w:rPr>
      </w:pPr>
    </w:p>
    <w:p w14:paraId="3D1AB9E1" w14:textId="77777777" w:rsidR="4A446072" w:rsidRDefault="4A446072" w:rsidP="00B863FB">
      <w:pPr>
        <w:rPr>
          <w:noProof/>
          <w:color w:val="000000" w:themeColor="text2"/>
        </w:rPr>
      </w:pPr>
    </w:p>
    <w:p w14:paraId="4559C1A2" w14:textId="77777777" w:rsidR="4A446072" w:rsidRDefault="4A446072" w:rsidP="00B863FB">
      <w:pPr>
        <w:rPr>
          <w:noProof/>
          <w:color w:val="000000" w:themeColor="text2"/>
        </w:rPr>
      </w:pPr>
    </w:p>
    <w:p w14:paraId="1F6635FA" w14:textId="77777777" w:rsidR="4A446072" w:rsidRDefault="4A446072" w:rsidP="00B863FB">
      <w:pPr>
        <w:rPr>
          <w:noProof/>
          <w:color w:val="000000" w:themeColor="text2"/>
        </w:rPr>
      </w:pPr>
    </w:p>
    <w:p w14:paraId="2F316E4B" w14:textId="77777777" w:rsidR="4A446072" w:rsidRDefault="4A446072" w:rsidP="00B863FB">
      <w:pPr>
        <w:rPr>
          <w:noProof/>
          <w:color w:val="000000" w:themeColor="text2"/>
        </w:rPr>
      </w:pPr>
    </w:p>
    <w:p w14:paraId="16610F1C" w14:textId="77777777" w:rsidR="4A446072" w:rsidRDefault="4A446072" w:rsidP="00B863FB">
      <w:pPr>
        <w:rPr>
          <w:noProof/>
          <w:color w:val="000000" w:themeColor="text2"/>
        </w:rPr>
      </w:pPr>
    </w:p>
    <w:p w14:paraId="248D732D" w14:textId="77777777" w:rsidR="4A446072" w:rsidRDefault="4A446072" w:rsidP="00B863FB">
      <w:pPr>
        <w:rPr>
          <w:noProof/>
          <w:color w:val="000000" w:themeColor="text2"/>
        </w:rPr>
      </w:pPr>
    </w:p>
    <w:p w14:paraId="61883C32" w14:textId="77777777" w:rsidR="4A446072" w:rsidRDefault="4A446072" w:rsidP="00B863FB">
      <w:pPr>
        <w:rPr>
          <w:noProof/>
          <w:color w:val="000000" w:themeColor="text2"/>
        </w:rPr>
      </w:pPr>
    </w:p>
    <w:p w14:paraId="427A2281" w14:textId="77777777" w:rsidR="4A446072" w:rsidRDefault="4A446072" w:rsidP="00B863FB">
      <w:pPr>
        <w:rPr>
          <w:noProof/>
          <w:color w:val="000000" w:themeColor="text2"/>
        </w:rPr>
      </w:pPr>
    </w:p>
    <w:p w14:paraId="628A8E9F" w14:textId="77777777" w:rsidR="4A446072" w:rsidRDefault="4A446072" w:rsidP="00B863FB">
      <w:pPr>
        <w:rPr>
          <w:noProof/>
          <w:color w:val="000000" w:themeColor="text2"/>
        </w:rPr>
      </w:pPr>
    </w:p>
    <w:p w14:paraId="788E48D8" w14:textId="77777777" w:rsidR="4A446072" w:rsidRDefault="4A446072" w:rsidP="00B863FB">
      <w:pPr>
        <w:rPr>
          <w:noProof/>
          <w:color w:val="000000" w:themeColor="text2"/>
        </w:rPr>
      </w:pPr>
    </w:p>
    <w:p w14:paraId="058D7391" w14:textId="77777777" w:rsidR="4A446072" w:rsidRDefault="4A446072" w:rsidP="00B863FB">
      <w:pPr>
        <w:rPr>
          <w:noProof/>
          <w:color w:val="000000" w:themeColor="text2"/>
        </w:rPr>
      </w:pPr>
    </w:p>
    <w:p w14:paraId="1E974723" w14:textId="683A6F7A" w:rsidR="67AE9998" w:rsidRPr="00B863FB" w:rsidRDefault="67AE9998" w:rsidP="3D0A9892">
      <w:pPr>
        <w:pStyle w:val="TableFigure"/>
        <w:spacing w:after="160"/>
        <w:rPr>
          <w:rFonts w:eastAsia="Calibri" w:cstheme="minorHAnsi"/>
          <w:i/>
          <w:iCs/>
          <w:noProof/>
          <w:color w:val="000000" w:themeColor="text2"/>
          <w:szCs w:val="22"/>
        </w:rPr>
      </w:pPr>
    </w:p>
    <w:sectPr w:rsidR="67AE9998" w:rsidRPr="00B863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86015" w14:textId="77777777" w:rsidR="00082C32" w:rsidRDefault="00082C32">
      <w:pPr>
        <w:spacing w:line="240" w:lineRule="auto"/>
      </w:pPr>
      <w:r>
        <w:separator/>
      </w:r>
    </w:p>
    <w:p w14:paraId="5E0AB2F6" w14:textId="77777777" w:rsidR="00082C32" w:rsidRDefault="00082C32"/>
  </w:endnote>
  <w:endnote w:type="continuationSeparator" w:id="0">
    <w:p w14:paraId="667FE709" w14:textId="77777777" w:rsidR="00082C32" w:rsidRDefault="00082C32">
      <w:pPr>
        <w:spacing w:line="240" w:lineRule="auto"/>
      </w:pPr>
      <w:r>
        <w:continuationSeparator/>
      </w:r>
    </w:p>
    <w:p w14:paraId="53CF4080" w14:textId="77777777" w:rsidR="00082C32" w:rsidRDefault="00082C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94420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09964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B9593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A6272" w14:textId="77777777" w:rsidR="00082C32" w:rsidRDefault="00082C32">
      <w:pPr>
        <w:spacing w:line="240" w:lineRule="auto"/>
      </w:pPr>
      <w:r>
        <w:separator/>
      </w:r>
    </w:p>
    <w:p w14:paraId="35CF6ECE" w14:textId="77777777" w:rsidR="00082C32" w:rsidRDefault="00082C32"/>
  </w:footnote>
  <w:footnote w:type="continuationSeparator" w:id="0">
    <w:p w14:paraId="6B834A81" w14:textId="77777777" w:rsidR="00082C32" w:rsidRDefault="00082C32">
      <w:pPr>
        <w:spacing w:line="240" w:lineRule="auto"/>
      </w:pPr>
      <w:r>
        <w:continuationSeparator/>
      </w:r>
    </w:p>
    <w:p w14:paraId="26CE1A4C" w14:textId="77777777" w:rsidR="00082C32" w:rsidRDefault="00082C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BAF8B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64688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484B1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99"/>
    <w:rsid w:val="00023AFE"/>
    <w:rsid w:val="00082C32"/>
    <w:rsid w:val="000A3D9B"/>
    <w:rsid w:val="000D4642"/>
    <w:rsid w:val="000D539D"/>
    <w:rsid w:val="00116273"/>
    <w:rsid w:val="001661D2"/>
    <w:rsid w:val="002C79E6"/>
    <w:rsid w:val="002F3AE9"/>
    <w:rsid w:val="0034199D"/>
    <w:rsid w:val="003804CC"/>
    <w:rsid w:val="005C199E"/>
    <w:rsid w:val="00662CE3"/>
    <w:rsid w:val="00664C1A"/>
    <w:rsid w:val="006C1925"/>
    <w:rsid w:val="0087407D"/>
    <w:rsid w:val="00A20B99"/>
    <w:rsid w:val="00A417C1"/>
    <w:rsid w:val="00B863FB"/>
    <w:rsid w:val="00B86440"/>
    <w:rsid w:val="00BB2D6F"/>
    <w:rsid w:val="00C00F8F"/>
    <w:rsid w:val="00C03068"/>
    <w:rsid w:val="00CC6416"/>
    <w:rsid w:val="00D620FD"/>
    <w:rsid w:val="00D72BC4"/>
    <w:rsid w:val="00D91044"/>
    <w:rsid w:val="00DE699C"/>
    <w:rsid w:val="00E67454"/>
    <w:rsid w:val="00EF55C5"/>
    <w:rsid w:val="00F6242A"/>
    <w:rsid w:val="00F97727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5C3A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zda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2</Pages>
  <Words>42</Words>
  <Characters>292</Characters>
  <Application>Microsoft Office Word</Application>
  <DocSecurity>0</DocSecurity>
  <Lines>43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2024-06-08T16:07:00Z</dcterms:created>
  <dcterms:modified xsi:type="dcterms:W3CDTF">2024-06-08T16:07:00Z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9c4e2059-119b-40a5-9a95-229216327eda</vt:lpwstr>
  </property>
</Properties>
</file>